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B894" w14:textId="77777777" w:rsidR="00E323CE" w:rsidRDefault="00E323CE" w:rsidP="003B6ADC">
      <w:pPr>
        <w:pStyle w:val="Coverdisclaimer"/>
      </w:pPr>
      <w:bookmarkStart w:id="0" w:name="_Hlk89164344"/>
      <w:bookmarkEnd w:id="0"/>
    </w:p>
    <w:p w14:paraId="73A3E7B2" w14:textId="77777777" w:rsidR="00E323CE" w:rsidRDefault="00E323CE" w:rsidP="00E323CE">
      <w:pPr>
        <w:pStyle w:val="Coverdisclaimer"/>
      </w:pPr>
    </w:p>
    <w:p w14:paraId="71FC8103" w14:textId="77777777" w:rsidR="00E323CE" w:rsidRDefault="00E323CE" w:rsidP="00E323CE">
      <w:pPr>
        <w:pStyle w:val="Coverdisclaimer"/>
      </w:pPr>
    </w:p>
    <w:p w14:paraId="7EEE38E9" w14:textId="77777777" w:rsidR="00E323CE" w:rsidRDefault="00E323CE" w:rsidP="00E323CE">
      <w:pPr>
        <w:pStyle w:val="Coverdisclaimer"/>
      </w:pPr>
    </w:p>
    <w:p w14:paraId="140A4758" w14:textId="77777777" w:rsidR="00BE105B" w:rsidRDefault="00BE105B" w:rsidP="00E323CE">
      <w:pPr>
        <w:pStyle w:val="Coverdisclaimer"/>
      </w:pPr>
    </w:p>
    <w:p w14:paraId="695FC8D1" w14:textId="77777777" w:rsidR="00E323CE" w:rsidRDefault="00E323CE" w:rsidP="00E323CE">
      <w:pPr>
        <w:pStyle w:val="Coverdisclaimer"/>
      </w:pPr>
    </w:p>
    <w:p w14:paraId="1AA7EF91" w14:textId="77777777" w:rsidR="00E323CE" w:rsidRDefault="00E323CE" w:rsidP="00E323CE">
      <w:pPr>
        <w:pStyle w:val="Coverdisclaimer"/>
      </w:pPr>
    </w:p>
    <w:p w14:paraId="22034997" w14:textId="77777777" w:rsidR="009E1F75" w:rsidRDefault="009E1F75" w:rsidP="00B525F8">
      <w:pPr>
        <w:pStyle w:val="PublicationTitle"/>
      </w:pPr>
      <w:bookmarkStart w:id="1" w:name="_Toc324429979"/>
      <w:bookmarkStart w:id="2" w:name="_Toc324429932"/>
      <w:bookmarkStart w:id="3" w:name="_Toc323040046"/>
      <w:bookmarkStart w:id="4" w:name="_Toc322600037"/>
      <w:bookmarkStart w:id="5" w:name="_Toc322600015"/>
      <w:bookmarkStart w:id="6" w:name="_Toc322599008"/>
      <w:r>
        <w:t>Title</w:t>
      </w:r>
    </w:p>
    <w:p w14:paraId="732AF042" w14:textId="77777777" w:rsidR="009E1F75" w:rsidRPr="00204BF4" w:rsidRDefault="009E1F75" w:rsidP="009E1F75">
      <w:pPr>
        <w:pStyle w:val="Publicationsubtitle"/>
      </w:pPr>
      <w:r w:rsidRPr="00AB7EC8">
        <w:t>Subtitle</w:t>
      </w:r>
    </w:p>
    <w:p w14:paraId="514FFBFA" w14:textId="4CDD1A79" w:rsidR="009E1F75" w:rsidRPr="00B439BC" w:rsidRDefault="009E1F75" w:rsidP="009E1F75">
      <w:pPr>
        <w:pStyle w:val="Statsdesignation"/>
      </w:pPr>
      <w:r w:rsidRPr="00B439BC">
        <w:t>A</w:t>
      </w:r>
      <w:r w:rsidR="004D077D" w:rsidRPr="004D077D">
        <w:t>n Accredited official statistics</w:t>
      </w:r>
      <w:r w:rsidR="004D077D">
        <w:t xml:space="preserve"> </w:t>
      </w:r>
      <w:r w:rsidRPr="00B439BC">
        <w:t>release for Scotland</w:t>
      </w:r>
    </w:p>
    <w:p w14:paraId="379E47E5" w14:textId="3DBC9684" w:rsidR="00021AE4" w:rsidRDefault="009E1F75" w:rsidP="003E62B1">
      <w:pPr>
        <w:pStyle w:val="Publicationdate"/>
      </w:pPr>
      <w:r w:rsidRPr="00B70549">
        <w:t>Publication date: DD Month YYYY</w:t>
      </w:r>
      <w:bookmarkEnd w:id="1"/>
      <w:bookmarkEnd w:id="2"/>
      <w:bookmarkEnd w:id="3"/>
      <w:bookmarkEnd w:id="4"/>
      <w:bookmarkEnd w:id="5"/>
      <w:bookmarkEnd w:id="6"/>
    </w:p>
    <w:p w14:paraId="10945FFA" w14:textId="77777777" w:rsidR="00B26F5C" w:rsidRDefault="00B26F5C" w:rsidP="004C6DF6">
      <w:pPr>
        <w:pStyle w:val="Coverdisclaimer"/>
      </w:pPr>
    </w:p>
    <w:p w14:paraId="5D82960A" w14:textId="77777777" w:rsidR="00B26F5C" w:rsidRDefault="00B26F5C" w:rsidP="004C6DF6">
      <w:pPr>
        <w:pStyle w:val="Coverdisclaimer"/>
      </w:pPr>
    </w:p>
    <w:p w14:paraId="514F31EB" w14:textId="77777777" w:rsidR="00B26F5C" w:rsidRDefault="00B26F5C" w:rsidP="004C6DF6">
      <w:pPr>
        <w:pStyle w:val="Coverdisclaimer"/>
      </w:pPr>
    </w:p>
    <w:p w14:paraId="4E38FB33" w14:textId="77777777" w:rsidR="00BE105B" w:rsidRPr="00620705" w:rsidRDefault="00B439BC" w:rsidP="00B439BC">
      <w:pPr>
        <w:pStyle w:val="Publicationsubtitle"/>
        <w:rPr>
          <w:rStyle w:val="Restrictedstatisticstextforpublicationreleases"/>
        </w:rPr>
      </w:pPr>
      <w:r w:rsidRPr="00620705">
        <w:rPr>
          <w:rStyle w:val="Restrictedstatisticstextforpublicationreleases"/>
        </w:rPr>
        <w:t>RESTRICTED STATISTICS: embargoed to 09:30 dd/mm/yyyy</w:t>
      </w:r>
    </w:p>
    <w:p w14:paraId="7B09B9A7" w14:textId="77777777" w:rsidR="00181D4B" w:rsidRPr="000C5B5F" w:rsidRDefault="00181D4B" w:rsidP="000C5B5F">
      <w:pPr>
        <w:pStyle w:val="Coverdisclaimer"/>
      </w:pPr>
    </w:p>
    <w:p w14:paraId="3F242B9C" w14:textId="77777777" w:rsidR="000C5B5F" w:rsidRPr="000C5B5F" w:rsidRDefault="000C5B5F" w:rsidP="000C5B5F">
      <w:pPr>
        <w:pStyle w:val="Coverdisclaimer"/>
      </w:pPr>
    </w:p>
    <w:p w14:paraId="69A9E7E5" w14:textId="77777777" w:rsidR="000C5B5F" w:rsidRPr="006343DE" w:rsidRDefault="000C5B5F" w:rsidP="004C6DF6">
      <w:pPr>
        <w:pStyle w:val="Coverdisclaimer"/>
        <w:rPr>
          <w:rStyle w:val="Restrictedstatisticstextforpublicationreleases"/>
        </w:rPr>
        <w:sectPr w:rsidR="000C5B5F" w:rsidRPr="006343DE" w:rsidSect="001619A1">
          <w:footerReference w:type="default" r:id="rId11"/>
          <w:headerReference w:type="first" r:id="rId12"/>
          <w:footerReference w:type="first" r:id="rId13"/>
          <w:footnotePr>
            <w:numFmt w:val="lowerRoman"/>
          </w:footnotePr>
          <w:endnotePr>
            <w:numFmt w:val="decimal"/>
          </w:endnotePr>
          <w:pgSz w:w="11906" w:h="16838"/>
          <w:pgMar w:top="1531" w:right="1418" w:bottom="4253" w:left="1418" w:header="1418" w:footer="1134" w:gutter="0"/>
          <w:cols w:space="708"/>
          <w:titlePg/>
          <w:docGrid w:linePitch="360"/>
        </w:sectPr>
      </w:pPr>
    </w:p>
    <w:p w14:paraId="36322F6F" w14:textId="77777777" w:rsidR="000A08C9" w:rsidRPr="000A08C9" w:rsidRDefault="000A08C9" w:rsidP="000A08C9">
      <w:r w:rsidRPr="000A08C9">
        <w:rPr>
          <w:noProof/>
        </w:rPr>
        <w:lastRenderedPageBreak/>
        <w:drawing>
          <wp:inline distT="0" distB="0" distL="0" distR="0" wp14:anchorId="3EBE9085" wp14:editId="2FBB1250">
            <wp:extent cx="5759450" cy="1094105"/>
            <wp:effectExtent l="0" t="0" r="0" b="0"/>
            <wp:docPr id="5" name="Picture 5" descr="Alternative format options icons showing, translations, easy read, BSL, audio, large print and Brail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lternative format options icons showing, translations, easy read, BSL, audio, large print and Braille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76BD" w14:textId="77777777" w:rsidR="000A08C9" w:rsidRPr="000A08C9" w:rsidRDefault="000A08C9" w:rsidP="000A08C9">
      <w:r w:rsidRPr="000A08C9">
        <w:t>Translations and other formats are available on request at:</w:t>
      </w:r>
    </w:p>
    <w:p w14:paraId="7CA1FA16" w14:textId="77777777" w:rsidR="000A08C9" w:rsidRPr="000A08C9" w:rsidRDefault="000A08C9" w:rsidP="000A08C9">
      <w:pPr>
        <w:rPr>
          <w:b/>
        </w:rPr>
      </w:pPr>
      <w:r w:rsidRPr="000A08C9">
        <w:rPr>
          <w:noProof/>
        </w:rPr>
        <w:drawing>
          <wp:inline distT="0" distB="0" distL="0" distR="0" wp14:anchorId="36BA524B" wp14:editId="0B7CB125">
            <wp:extent cx="277327" cy="273579"/>
            <wp:effectExtent l="0" t="0" r="8890" b="0"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7" cy="2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C9">
        <w:t xml:space="preserve"> </w:t>
      </w:r>
      <w:hyperlink r:id="rId16" w:history="1">
        <w:r w:rsidRPr="000A08C9">
          <w:rPr>
            <w:rStyle w:val="Hyperlink"/>
          </w:rPr>
          <w:t>phs.otherformats@phs.scot</w:t>
        </w:r>
      </w:hyperlink>
      <w:r w:rsidRPr="000A08C9">
        <w:rPr>
          <w:b/>
          <w:bCs/>
        </w:rPr>
        <w:br/>
      </w:r>
      <w:r w:rsidRPr="000A08C9">
        <w:rPr>
          <w:noProof/>
        </w:rPr>
        <w:drawing>
          <wp:inline distT="0" distB="0" distL="0" distR="0" wp14:anchorId="376B8491" wp14:editId="594D748A">
            <wp:extent cx="277327" cy="277327"/>
            <wp:effectExtent l="0" t="0" r="8890" b="8890"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7" cy="27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C9">
        <w:t xml:space="preserve"> </w:t>
      </w:r>
      <w:r w:rsidRPr="000A08C9">
        <w:rPr>
          <w:b/>
        </w:rPr>
        <w:t>0131 314 5300</w:t>
      </w:r>
    </w:p>
    <w:p w14:paraId="6D041E7E" w14:textId="77777777" w:rsidR="000A08C9" w:rsidRDefault="000A08C9" w:rsidP="00763FCD"/>
    <w:p w14:paraId="5212B565" w14:textId="77777777" w:rsidR="00E01543" w:rsidRPr="009C0575" w:rsidRDefault="00E01543" w:rsidP="00E01543">
      <w:pPr>
        <w:pStyle w:val="ImprintpagetextEditorialuseonly"/>
        <w:spacing w:after="360"/>
      </w:pPr>
      <w:r w:rsidRPr="009C0575">
        <w:t xml:space="preserve">Public Health Scotland is Scotland's </w:t>
      </w:r>
      <w:r w:rsidRPr="009C0575">
        <w:br/>
        <w:t xml:space="preserve">national agency for improving and </w:t>
      </w:r>
      <w:r w:rsidRPr="009C0575">
        <w:br/>
        <w:t xml:space="preserve">protecting the health and wellbeing </w:t>
      </w:r>
      <w:r w:rsidRPr="009C0575">
        <w:br/>
        <w:t>of Scotland's people.</w:t>
      </w:r>
    </w:p>
    <w:p w14:paraId="32C5B3A4" w14:textId="77777777" w:rsidR="00E01543" w:rsidRPr="009C0575" w:rsidRDefault="00E01543" w:rsidP="00E01543">
      <w:pPr>
        <w:pStyle w:val="ImprintpagetextEditorialuseonly"/>
      </w:pPr>
      <w:r w:rsidRPr="009C0575">
        <w:t>© Public Health Scotland</w:t>
      </w:r>
      <w:r>
        <w:t xml:space="preserve"> YYYY</w:t>
      </w:r>
    </w:p>
    <w:p w14:paraId="65896D26" w14:textId="77777777" w:rsidR="00E01543" w:rsidRPr="009C0575" w:rsidRDefault="00E01543" w:rsidP="00E01543">
      <w:pPr>
        <w:pStyle w:val="ImprintpagetextEditorialuseonly"/>
      </w:pPr>
    </w:p>
    <w:p w14:paraId="642D2B16" w14:textId="77777777" w:rsidR="00E01543" w:rsidRPr="00132918" w:rsidRDefault="00E01543" w:rsidP="00E01543">
      <w:pPr>
        <w:pStyle w:val="ImprintpagetextEditorialuseonly"/>
      </w:pPr>
      <w:r w:rsidRPr="00132918">
        <w:rPr>
          <w:noProof/>
        </w:rPr>
        <w:drawing>
          <wp:inline distT="0" distB="0" distL="0" distR="0" wp14:anchorId="77564F55" wp14:editId="452E581B">
            <wp:extent cx="899618" cy="429326"/>
            <wp:effectExtent l="0" t="0" r="0" b="0"/>
            <wp:docPr id="305935205" name="Picture 305935205" descr="Open Government Lic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Government Licence logo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3"/>
                    <a:stretch/>
                  </pic:blipFill>
                  <pic:spPr bwMode="auto">
                    <a:xfrm>
                      <a:off x="0" y="0"/>
                      <a:ext cx="900000" cy="429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2918">
        <w:br/>
        <w:t xml:space="preserve">This publication is licensed for re-use </w:t>
      </w:r>
      <w:r w:rsidRPr="00132918">
        <w:br/>
        <w:t xml:space="preserve">under the </w:t>
      </w:r>
      <w:hyperlink r:id="rId19" w:history="1">
        <w:r w:rsidRPr="00132918">
          <w:rPr>
            <w:rStyle w:val="Hyperlink"/>
          </w:rPr>
          <w:t>Open Government Licence v3.0</w:t>
        </w:r>
      </w:hyperlink>
      <w:r w:rsidRPr="00132918">
        <w:t>.</w:t>
      </w:r>
    </w:p>
    <w:p w14:paraId="33DAD47E" w14:textId="77777777" w:rsidR="00E01543" w:rsidRDefault="00E01543" w:rsidP="00E01543">
      <w:pPr>
        <w:pStyle w:val="ImprintpagetextEditorialuseonly"/>
        <w:rPr>
          <w:rStyle w:val="Hyperlink"/>
        </w:rPr>
      </w:pPr>
      <w:bookmarkStart w:id="13" w:name="_Hlk87523849"/>
      <w:r w:rsidRPr="009C0575">
        <w:t xml:space="preserve">For more information, visit </w:t>
      </w:r>
      <w:r w:rsidRPr="009C0575">
        <w:br/>
      </w:r>
      <w:hyperlink r:id="rId20" w:history="1">
        <w:r w:rsidRPr="009C0575">
          <w:rPr>
            <w:rStyle w:val="Hyperlink"/>
          </w:rPr>
          <w:t>www.publichealthscotland.scot/ogl</w:t>
        </w:r>
      </w:hyperlink>
      <w:r w:rsidRPr="009C0575">
        <w:rPr>
          <w:rStyle w:val="Hyperlink"/>
        </w:rPr>
        <w:t xml:space="preserve"> </w:t>
      </w:r>
    </w:p>
    <w:p w14:paraId="6D16B605" w14:textId="77777777" w:rsidR="00E01543" w:rsidRDefault="00E01543" w:rsidP="00E01543"/>
    <w:p w14:paraId="1B51CC43" w14:textId="77777777" w:rsidR="00E01543" w:rsidRPr="005C0712" w:rsidRDefault="00E01543" w:rsidP="00E01543">
      <w:pPr>
        <w:rPr>
          <w:rStyle w:val="hidePElogoEditoraluseonly"/>
        </w:rPr>
      </w:pPr>
      <w:r w:rsidRPr="005C0712">
        <w:rPr>
          <w:rStyle w:val="hidePElogoEditoraluseonly"/>
          <w:noProof/>
        </w:rPr>
        <w:drawing>
          <wp:inline distT="0" distB="0" distL="0" distR="0" wp14:anchorId="1DF6D0C3" wp14:editId="20B39139">
            <wp:extent cx="1037683" cy="885458"/>
            <wp:effectExtent l="0" t="0" r="0" b="0"/>
            <wp:docPr id="6" name="Picture 6" descr="Plain English Campaig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lain English Campaign logo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" r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683" cy="885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0712">
        <w:rPr>
          <w:rStyle w:val="hidePElogoEditoraluseonly"/>
        </w:rPr>
        <w:t xml:space="preserve">   </w:t>
      </w:r>
    </w:p>
    <w:p w14:paraId="2C15F64A" w14:textId="77777777" w:rsidR="00E01543" w:rsidRPr="008F7AE4" w:rsidRDefault="00000000" w:rsidP="00E01543">
      <w:pPr>
        <w:pStyle w:val="ImprintpagetextEditorialuseonly"/>
        <w:rPr>
          <w:rStyle w:val="showPElogoEditorialuseonly"/>
        </w:rPr>
      </w:pPr>
      <w:hyperlink r:id="rId22" w:history="1">
        <w:r w:rsidR="00E01543" w:rsidRPr="001351CE">
          <w:rPr>
            <w:rStyle w:val="ImprintPHSlinkEditorialuseonly"/>
          </w:rPr>
          <w:t>www.publichealthscotland.scot</w:t>
        </w:r>
      </w:hyperlink>
      <w:r w:rsidR="00E01543" w:rsidRPr="00E402BF">
        <w:rPr>
          <w:rStyle w:val="ImprintPHSlinkEditorialuseonly"/>
        </w:rPr>
        <w:t xml:space="preserve"> </w:t>
      </w:r>
    </w:p>
    <w:bookmarkEnd w:id="13"/>
    <w:p w14:paraId="61964774" w14:textId="77777777" w:rsidR="00E01543" w:rsidRPr="00763FCD" w:rsidRDefault="00E01543" w:rsidP="00E01543">
      <w:pPr>
        <w:rPr>
          <w:lang w:val="en-US"/>
        </w:rPr>
        <w:sectPr w:rsidR="00E01543" w:rsidRPr="00763FCD" w:rsidSect="00BB4D37">
          <w:footerReference w:type="default" r:id="rId23"/>
          <w:footnotePr>
            <w:numFmt w:val="lowerRoman"/>
          </w:footnotePr>
          <w:endnotePr>
            <w:numFmt w:val="decimal"/>
          </w:endnotePr>
          <w:pgSz w:w="11906" w:h="16838"/>
          <w:pgMar w:top="851" w:right="1418" w:bottom="1134" w:left="1418" w:header="680" w:footer="624" w:gutter="0"/>
          <w:pgNumType w:start="1"/>
          <w:cols w:space="708"/>
          <w:docGrid w:linePitch="360"/>
        </w:sectPr>
      </w:pPr>
    </w:p>
    <w:p w14:paraId="5D400D6C" w14:textId="77777777" w:rsidR="00262C63" w:rsidRPr="008F149E" w:rsidRDefault="00262C63" w:rsidP="00262C63">
      <w:pPr>
        <w:pStyle w:val="TOCHeading"/>
      </w:pPr>
      <w:r w:rsidRPr="008F149E">
        <w:lastRenderedPageBreak/>
        <w:t>This is a</w:t>
      </w:r>
      <w:r>
        <w:t>n</w:t>
      </w:r>
      <w:r w:rsidRPr="008F149E">
        <w:t xml:space="preserve"> </w:t>
      </w:r>
      <w:r w:rsidR="000813CC">
        <w:t>A</w:t>
      </w:r>
      <w:r w:rsidR="00CB5B4B">
        <w:t>ccredited official statistics</w:t>
      </w:r>
      <w:r w:rsidRPr="008F149E">
        <w:t xml:space="preserve"> publication</w:t>
      </w:r>
    </w:p>
    <w:p w14:paraId="7D4FD1BB" w14:textId="77777777" w:rsidR="007926FC" w:rsidRPr="00877C33" w:rsidRDefault="00000000" w:rsidP="007926FC">
      <w:hyperlink r:id="rId24" w:history="1">
        <w:r w:rsidR="007926FC" w:rsidRPr="00FC3918">
          <w:rPr>
            <w:rStyle w:val="Hyperlink"/>
          </w:rPr>
          <w:t>Accredited official statistics</w:t>
        </w:r>
      </w:hyperlink>
      <w:r w:rsidR="007926FC" w:rsidRPr="00773730">
        <w:t xml:space="preserve"> are called National Statistics in the </w:t>
      </w:r>
      <w:hyperlink r:id="rId25" w:history="1">
        <w:r w:rsidR="007926FC" w:rsidRPr="00773730">
          <w:rPr>
            <w:rStyle w:val="Hyperlink"/>
          </w:rPr>
          <w:t>Statistics and Registration Service Act 2007</w:t>
        </w:r>
      </w:hyperlink>
      <w:r w:rsidR="007926FC" w:rsidRPr="00773730">
        <w:t>.</w:t>
      </w:r>
      <w:r w:rsidR="007926FC">
        <w:t xml:space="preserve"> Accredited </w:t>
      </w:r>
      <w:r w:rsidR="000813CC">
        <w:t>o</w:t>
      </w:r>
      <w:r w:rsidR="007926FC">
        <w:t xml:space="preserve">fficial </w:t>
      </w:r>
      <w:r w:rsidR="000813CC">
        <w:t>s</w:t>
      </w:r>
      <w:r w:rsidR="007926FC">
        <w:t>tatistics</w:t>
      </w:r>
      <w:r w:rsidR="007926FC" w:rsidRPr="00877C33">
        <w:t xml:space="preserve"> status means that the official statistics meet the highest standards of trustworthiness, quality and public value. They are identified by the quality mark shown above.</w:t>
      </w:r>
    </w:p>
    <w:p w14:paraId="7A2DE98B" w14:textId="77777777" w:rsidR="007926FC" w:rsidRDefault="007926FC" w:rsidP="007926FC">
      <w:r w:rsidRPr="00773730">
        <w:t>All official statistics should comply with the UK Statistics Authority’s Code of Practice which promotes the production and dissemination of official statistics that inform decision making.</w:t>
      </w:r>
    </w:p>
    <w:p w14:paraId="4E656804" w14:textId="77777777" w:rsidR="007926FC" w:rsidRDefault="007926FC" w:rsidP="007926FC">
      <w:r w:rsidRPr="005621C2">
        <w:t xml:space="preserve">Once statistics </w:t>
      </w:r>
      <w:r>
        <w:t>become accredited official statistics</w:t>
      </w:r>
      <w:r w:rsidRPr="005621C2">
        <w:t>, it is a statutory requirement that the Code of Practice shall continue to be observed.</w:t>
      </w:r>
    </w:p>
    <w:p w14:paraId="2354384C" w14:textId="5BB77318" w:rsidR="000813CC" w:rsidRPr="005621C2" w:rsidRDefault="000813CC" w:rsidP="007926FC">
      <w:r w:rsidRPr="000813CC">
        <w:t>These official statistics were independently reviewed by the Office for Statistics Regulation in</w:t>
      </w:r>
      <w:r w:rsidR="00064B14">
        <w:t xml:space="preserve"> April 2013</w:t>
      </w:r>
      <w:r w:rsidRPr="000813CC">
        <w:t>. They comply with the standards of trustworthiness, quality and value in the Code of Practice for Statistics and should be labelled ‘</w:t>
      </w:r>
      <w:r>
        <w:t>A</w:t>
      </w:r>
      <w:r w:rsidRPr="000813CC">
        <w:t>ccredited official statistics</w:t>
      </w:r>
      <w:r>
        <w:t>'.</w:t>
      </w:r>
    </w:p>
    <w:p w14:paraId="71008317" w14:textId="77777777" w:rsidR="007926FC" w:rsidRPr="00773730" w:rsidRDefault="007926FC" w:rsidP="007926FC">
      <w:pPr>
        <w:rPr>
          <w:lang w:eastAsia="en-GB"/>
        </w:rPr>
      </w:pPr>
      <w:r w:rsidRPr="00773730">
        <w:rPr>
          <w:lang w:eastAsia="en-GB"/>
        </w:rPr>
        <w:t xml:space="preserve">Our statistical practice is regulated by the Office for Statistics Regulation (OSR). OSR sets the standards of trustworthiness, quality and value in the </w:t>
      </w:r>
      <w:hyperlink r:id="rId26" w:history="1">
        <w:r w:rsidRPr="00EA718C">
          <w:rPr>
            <w:rStyle w:val="Hyperlink"/>
            <w:lang w:eastAsia="en-GB"/>
          </w:rPr>
          <w:t>Code of Practice for Statistics</w:t>
        </w:r>
      </w:hyperlink>
      <w:r w:rsidRPr="00773730">
        <w:rPr>
          <w:lang w:eastAsia="en-GB"/>
        </w:rPr>
        <w:t xml:space="preserve"> that all producers of official statistics should adhere to. You are welcome to contact us directly with any comments about how we meet these standards.</w:t>
      </w:r>
    </w:p>
    <w:p w14:paraId="3BB1EE22" w14:textId="77777777" w:rsidR="007926FC" w:rsidRPr="00773730" w:rsidRDefault="007926FC" w:rsidP="007926FC">
      <w:pPr>
        <w:rPr>
          <w:lang w:eastAsia="en-GB"/>
        </w:rPr>
      </w:pPr>
      <w:r w:rsidRPr="00773730">
        <w:rPr>
          <w:lang w:eastAsia="en-GB"/>
        </w:rPr>
        <w:t xml:space="preserve">Alternatively, you can contact OSR by emailing </w:t>
      </w:r>
      <w:hyperlink r:id="rId27" w:history="1">
        <w:r w:rsidRPr="00F3554D">
          <w:rPr>
            <w:rStyle w:val="Hyperlink"/>
            <w:lang w:eastAsia="en-GB"/>
          </w:rPr>
          <w:t>regulation@statistics.gov.uk</w:t>
        </w:r>
      </w:hyperlink>
      <w:r>
        <w:rPr>
          <w:lang w:eastAsia="en-GB"/>
        </w:rPr>
        <w:t xml:space="preserve"> </w:t>
      </w:r>
      <w:r w:rsidRPr="00773730">
        <w:rPr>
          <w:lang w:eastAsia="en-GB"/>
        </w:rPr>
        <w:t xml:space="preserve">or via the </w:t>
      </w:r>
      <w:hyperlink r:id="rId28" w:history="1">
        <w:r w:rsidRPr="007926FC">
          <w:rPr>
            <w:rStyle w:val="Hyperlink"/>
            <w:lang w:eastAsia="en-GB"/>
          </w:rPr>
          <w:t>OSR website</w:t>
        </w:r>
      </w:hyperlink>
      <w:r w:rsidRPr="00773730">
        <w:rPr>
          <w:lang w:eastAsia="en-GB"/>
        </w:rPr>
        <w:t>.</w:t>
      </w:r>
    </w:p>
    <w:p w14:paraId="34097408" w14:textId="77777777" w:rsidR="007926FC" w:rsidRPr="00877C33" w:rsidRDefault="007926FC" w:rsidP="007926FC">
      <w:r w:rsidRPr="00877C33">
        <w:t xml:space="preserve">Find out more about the Code of Practice by visiting the </w:t>
      </w:r>
      <w:hyperlink r:id="rId29" w:history="1">
        <w:r w:rsidRPr="00877C33">
          <w:rPr>
            <w:rStyle w:val="Hyperlink"/>
          </w:rPr>
          <w:t>UK Statistics Authority website</w:t>
        </w:r>
      </w:hyperlink>
      <w:r w:rsidRPr="00877C33">
        <w:t>.</w:t>
      </w:r>
    </w:p>
    <w:p w14:paraId="69B51D09" w14:textId="77777777" w:rsidR="007926FC" w:rsidRDefault="007926FC" w:rsidP="007926FC">
      <w:r w:rsidRPr="00877C33">
        <w:t xml:space="preserve">Find out more about </w:t>
      </w:r>
      <w:r>
        <w:t xml:space="preserve">Accredited </w:t>
      </w:r>
      <w:r w:rsidR="000813CC">
        <w:t>o</w:t>
      </w:r>
      <w:r>
        <w:t xml:space="preserve">fficial </w:t>
      </w:r>
      <w:r w:rsidR="000813CC">
        <w:t>s</w:t>
      </w:r>
      <w:r>
        <w:t>tatistics</w:t>
      </w:r>
      <w:r w:rsidRPr="00877C33">
        <w:t xml:space="preserve"> on the </w:t>
      </w:r>
      <w:hyperlink r:id="rId30" w:anchor="pid-accredited-official-statistics" w:history="1">
        <w:r w:rsidRPr="00877C33">
          <w:rPr>
            <w:rStyle w:val="Hyperlink"/>
          </w:rPr>
          <w:t>UK Statistics Authority website</w:t>
        </w:r>
      </w:hyperlink>
      <w:r w:rsidRPr="00877C33">
        <w:t>.</w:t>
      </w:r>
    </w:p>
    <w:p w14:paraId="21620D77" w14:textId="082BCF5E" w:rsidR="00E01543" w:rsidRPr="00975CD6" w:rsidRDefault="00000000" w:rsidP="00064B14">
      <w:hyperlink r:id="rId31" w:history="1">
        <w:r w:rsidR="00D35AE0" w:rsidRPr="00F82D1D">
          <w:rPr>
            <w:rStyle w:val="Hyperlink"/>
          </w:rPr>
          <w:t>Further information about our statistics and PHS as an Official Statistics producer.</w:t>
        </w:r>
      </w:hyperlink>
      <w:r w:rsidR="00064B14" w:rsidRPr="00975CD6">
        <w:t xml:space="preserve"> </w:t>
      </w:r>
    </w:p>
    <w:sectPr w:rsidR="00E01543" w:rsidRPr="00975CD6" w:rsidSect="00E230B7">
      <w:footerReference w:type="default" r:id="rId32"/>
      <w:footnotePr>
        <w:numFmt w:val="lowerRoman"/>
      </w:footnotePr>
      <w:endnotePr>
        <w:numFmt w:val="decimal"/>
      </w:endnotePr>
      <w:pgSz w:w="11906" w:h="16838"/>
      <w:pgMar w:top="1418" w:right="1418" w:bottom="1531" w:left="1418" w:header="68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E4CE6" w14:textId="77777777" w:rsidR="00BA76C7" w:rsidRPr="008B0187" w:rsidRDefault="00BA76C7" w:rsidP="008B0187">
      <w:pPr>
        <w:pStyle w:val="Footer"/>
      </w:pPr>
    </w:p>
  </w:endnote>
  <w:endnote w:type="continuationSeparator" w:id="0">
    <w:p w14:paraId="59E31CC5" w14:textId="77777777" w:rsidR="00BA76C7" w:rsidRDefault="00BA76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3395953"/>
      <w:docPartObj>
        <w:docPartGallery w:val="Page Numbers (Bottom of Page)"/>
        <w:docPartUnique/>
      </w:docPartObj>
    </w:sdtPr>
    <w:sdtContent>
      <w:p w14:paraId="55CFB508" w14:textId="77777777" w:rsidR="009D5B72" w:rsidRDefault="009D5B72" w:rsidP="00587532">
        <w:pPr>
          <w:pStyle w:val="Pagenumbers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B63C45"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600A" w14:textId="77777777" w:rsidR="0040598E" w:rsidRPr="00294C86" w:rsidRDefault="00BB62A0" w:rsidP="00F73B93">
    <w:pPr>
      <w:pStyle w:val="Coverfooter"/>
    </w:pPr>
    <w:bookmarkStart w:id="7" w:name="_Hlk69468892"/>
    <w:bookmarkStart w:id="8" w:name="_Hlk69468893"/>
    <w:bookmarkStart w:id="9" w:name="_Hlk69468894"/>
    <w:bookmarkStart w:id="10" w:name="_Hlk69468895"/>
    <w:bookmarkStart w:id="11" w:name="_Hlk69468896"/>
    <w:bookmarkStart w:id="12" w:name="_Hlk69468897"/>
    <w:r w:rsidRPr="00837D44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6F284D0" wp14:editId="70DDEA57">
              <wp:simplePos x="0" y="0"/>
              <wp:positionH relativeFrom="page">
                <wp:posOffset>7038975</wp:posOffset>
              </wp:positionH>
              <wp:positionV relativeFrom="paragraph">
                <wp:posOffset>-254000</wp:posOffset>
              </wp:positionV>
              <wp:extent cx="478155" cy="1259840"/>
              <wp:effectExtent l="0" t="0" r="0" b="0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8155" cy="125984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4F77AA21" w14:textId="77777777" w:rsidR="00BB62A0" w:rsidRPr="003F3091" w:rsidRDefault="00BB62A0" w:rsidP="00BB62A0">
                          <w:pPr>
                            <w:rPr>
                              <w:vanish/>
                            </w:rPr>
                          </w:pPr>
                          <w:r w:rsidRPr="003F3091">
                            <w:rPr>
                              <w:vanish/>
                            </w:rPr>
                            <w:t>Stats</w:t>
                          </w:r>
                          <w:r w:rsidR="00262C63">
                            <w:rPr>
                              <w:vanish/>
                            </w:rPr>
                            <w:t>-OffS</w:t>
                          </w:r>
                          <w:r w:rsidRPr="003F3091">
                            <w:rPr>
                              <w:vanish/>
                            </w:rPr>
                            <w:t>-V1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144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F284D0" id="Rectangle 3" o:spid="_x0000_s1026" alt="&quot;&quot;" style="position:absolute;margin-left:554.25pt;margin-top:-20pt;width:37.65pt;height:99.2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" filled="f" stroked="f" strokeweight="1.25pt">
              <v:textbox style="layout-flow:vertical" inset=",,,4mm">
                <w:txbxContent>
                  <w:p w14:paraId="4F77AA21" w14:textId="77777777" w:rsidR="00BB62A0" w:rsidRPr="003F3091" w:rsidRDefault="00BB62A0" w:rsidP="00BB62A0">
                    <w:pPr>
                      <w:rPr>
                        <w:vanish/>
                      </w:rPr>
                    </w:pPr>
                    <w:r w:rsidRPr="003F3091">
                      <w:rPr>
                        <w:vanish/>
                      </w:rPr>
                      <w:t>Stats</w:t>
                    </w:r>
                    <w:r w:rsidR="00262C63">
                      <w:rPr>
                        <w:vanish/>
                      </w:rPr>
                      <w:t>-OffS</w:t>
                    </w:r>
                    <w:r w:rsidRPr="003F3091">
                      <w:rPr>
                        <w:vanish/>
                      </w:rPr>
                      <w:t>-V1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6851B6" w:rsidRPr="00294C86"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0C73F016" wp14:editId="56CE45CC">
              <wp:simplePos x="0" y="0"/>
              <wp:positionH relativeFrom="page">
                <wp:posOffset>0</wp:posOffset>
              </wp:positionH>
              <wp:positionV relativeFrom="paragraph">
                <wp:posOffset>-253365</wp:posOffset>
              </wp:positionV>
              <wp:extent cx="7560000" cy="1259840"/>
              <wp:effectExtent l="0" t="0" r="3175" b="0"/>
              <wp:wrapNone/>
              <wp:docPr id="13" name="Rectangle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25984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694B17" w14:textId="77777777" w:rsidR="00DE787F" w:rsidRPr="00DE787F" w:rsidRDefault="004F65FB" w:rsidP="00DE787F">
                          <w:pPr>
                            <w:jc w:val="right"/>
                            <w:rPr>
                              <w:vanish/>
                              <w:color w:val="FFFFFF" w:themeColor="background2"/>
                              <w:sz w:val="16"/>
                              <w:szCs w:val="16"/>
                            </w:rPr>
                          </w:pPr>
                          <w:r>
                            <w:rPr>
                              <w:vanish/>
                              <w:color w:val="FFFFFF" w:themeColor="background2"/>
                              <w:sz w:val="16"/>
                              <w:szCs w:val="16"/>
                            </w:rPr>
                            <w:t>External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144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73F016" id="Rectangle 13" o:spid="_x0000_s1027" alt="&quot;&quot;" style="position:absolute;margin-left:0;margin-top:-19.95pt;width:595.3pt;height:99.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" fillcolor="#43358b" stroked="f" strokeweight="1.25pt">
              <v:textbox style="layout-flow:vertical" inset=",,,4mm">
                <w:txbxContent>
                  <w:p w14:paraId="2B694B17" w14:textId="77777777" w:rsidR="00DE787F" w:rsidRPr="00DE787F" w:rsidRDefault="004F65FB" w:rsidP="00DE787F">
                    <w:pPr>
                      <w:jc w:val="right"/>
                      <w:rPr>
                        <w:vanish/>
                        <w:color w:val="FFFFFF" w:themeColor="background2"/>
                        <w:sz w:val="16"/>
                        <w:szCs w:val="16"/>
                      </w:rPr>
                    </w:pPr>
                    <w:r>
                      <w:rPr>
                        <w:vanish/>
                        <w:color w:val="FFFFFF" w:themeColor="background2"/>
                        <w:sz w:val="16"/>
                        <w:szCs w:val="16"/>
                      </w:rPr>
                      <w:t>External</w:t>
                    </w:r>
                  </w:p>
                </w:txbxContent>
              </v:textbox>
              <w10:wrap anchorx="page"/>
            </v:rect>
          </w:pict>
        </mc:Fallback>
      </mc:AlternateContent>
    </w:r>
    <w:bookmarkEnd w:id="7"/>
    <w:bookmarkEnd w:id="8"/>
    <w:bookmarkEnd w:id="9"/>
    <w:bookmarkEnd w:id="10"/>
    <w:bookmarkEnd w:id="11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8333990"/>
      <w:docPartObj>
        <w:docPartGallery w:val="Page Numbers (Bottom of Page)"/>
        <w:docPartUnique/>
      </w:docPartObj>
    </w:sdtPr>
    <w:sdtContent>
      <w:p w14:paraId="5012A146" w14:textId="77777777" w:rsidR="00E01543" w:rsidRPr="00B060A4" w:rsidRDefault="00000000" w:rsidP="003F4C57">
        <w:pPr>
          <w:pStyle w:val="Footer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5434"/>
      <w:docPartObj>
        <w:docPartGallery w:val="Page Numbers (Bottom of Page)"/>
        <w:docPartUnique/>
      </w:docPartObj>
    </w:sdtPr>
    <w:sdtContent>
      <w:sdt>
        <w:sdtPr>
          <w:id w:val="-705557575"/>
          <w:docPartObj>
            <w:docPartGallery w:val="Page Numbers (Bottom of Page)"/>
            <w:docPartUnique/>
          </w:docPartObj>
        </w:sdtPr>
        <w:sdtContent>
          <w:p w14:paraId="2832AA27" w14:textId="77777777" w:rsidR="007825E0" w:rsidRPr="00B060A4" w:rsidRDefault="007825E0" w:rsidP="007825E0">
            <w:pPr>
              <w:pStyle w:val="Pagenumbers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92CC9" w14:textId="77777777" w:rsidR="00BA76C7" w:rsidRDefault="00BA76C7">
      <w:r>
        <w:separator/>
      </w:r>
    </w:p>
  </w:footnote>
  <w:footnote w:type="continuationSeparator" w:id="0">
    <w:p w14:paraId="3CA0684F" w14:textId="77777777" w:rsidR="00BA76C7" w:rsidRDefault="00BA76C7" w:rsidP="00151D33">
      <w:r>
        <w:continuationSeparator/>
      </w:r>
    </w:p>
    <w:p w14:paraId="70CE6F3F" w14:textId="77777777" w:rsidR="00BA76C7" w:rsidRDefault="00BA76C7" w:rsidP="00151D33"/>
    <w:p w14:paraId="3A8EA7D7" w14:textId="77777777" w:rsidR="00BA76C7" w:rsidRDefault="00BA76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F2525" w14:textId="77777777" w:rsidR="0006090C" w:rsidRPr="0040598E" w:rsidRDefault="00BE57CC" w:rsidP="00B147B5">
    <w:pPr>
      <w:pStyle w:val="Header"/>
    </w:pPr>
    <w:r w:rsidRPr="00BE57CC">
      <w:rPr>
        <w:noProof/>
      </w:rPr>
      <w:drawing>
        <wp:anchor distT="0" distB="0" distL="114300" distR="114300" simplePos="0" relativeHeight="251682816" behindDoc="1" locked="0" layoutInCell="1" allowOverlap="1" wp14:anchorId="44380531" wp14:editId="342BFF6B">
          <wp:simplePos x="0" y="0"/>
          <wp:positionH relativeFrom="page">
            <wp:align>right</wp:align>
          </wp:positionH>
          <wp:positionV relativeFrom="paragraph">
            <wp:posOffset>-894080</wp:posOffset>
          </wp:positionV>
          <wp:extent cx="7544991" cy="10677114"/>
          <wp:effectExtent l="0" t="0" r="0" b="0"/>
          <wp:wrapNone/>
          <wp:docPr id="1500699916" name="Picture 150069991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4991" cy="106771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47B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3BA"/>
    <w:multiLevelType w:val="multilevel"/>
    <w:tmpl w:val="45D09676"/>
    <w:lvl w:ilvl="0">
      <w:start w:val="1"/>
      <w:numFmt w:val="decimal"/>
      <w:pStyle w:val="Bulletnumbered1123"/>
      <w:lvlText w:val="%1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lowerLetter"/>
      <w:pStyle w:val="Bulletnumbered2abc"/>
      <w:lvlText w:val="%2."/>
      <w:lvlJc w:val="right"/>
      <w:pPr>
        <w:tabs>
          <w:tab w:val="num" w:pos="1418"/>
        </w:tabs>
        <w:ind w:left="1418" w:hanging="284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tabs>
          <w:tab w:val="num" w:pos="1985"/>
        </w:tabs>
        <w:ind w:left="1985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52"/>
        </w:tabs>
        <w:ind w:left="2552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86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53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20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87"/>
        </w:tabs>
        <w:ind w:left="5387" w:hanging="284"/>
      </w:pPr>
      <w:rPr>
        <w:rFonts w:hint="default"/>
      </w:rPr>
    </w:lvl>
  </w:abstractNum>
  <w:abstractNum w:abstractNumId="1" w15:restartNumberingAfterBreak="0">
    <w:nsid w:val="01AC6239"/>
    <w:multiLevelType w:val="multilevel"/>
    <w:tmpl w:val="0450C710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47CE"/>
    <w:multiLevelType w:val="multilevel"/>
    <w:tmpl w:val="CA78EF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6D2621"/>
    <w:multiLevelType w:val="hybridMultilevel"/>
    <w:tmpl w:val="5706E262"/>
    <w:lvl w:ilvl="0" w:tplc="D56636FE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4" w15:restartNumberingAfterBreak="0">
    <w:nsid w:val="1741493E"/>
    <w:multiLevelType w:val="hybridMultilevel"/>
    <w:tmpl w:val="023C2486"/>
    <w:lvl w:ilvl="0" w:tplc="2CCA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636E7"/>
    <w:multiLevelType w:val="multilevel"/>
    <w:tmpl w:val="71902B6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5586727"/>
    <w:multiLevelType w:val="hybridMultilevel"/>
    <w:tmpl w:val="B4883DBA"/>
    <w:lvl w:ilvl="0" w:tplc="81809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E0223"/>
    <w:multiLevelType w:val="multilevel"/>
    <w:tmpl w:val="4288B0E0"/>
    <w:lvl w:ilvl="0">
      <w:start w:val="1"/>
      <w:numFmt w:val="decimal"/>
      <w:lvlText w:val="%1."/>
      <w:lvlJc w:val="left"/>
      <w:pPr>
        <w:ind w:left="697" w:hanging="337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83D684A"/>
    <w:multiLevelType w:val="multilevel"/>
    <w:tmpl w:val="6C160D14"/>
    <w:name w:val="PHS table32"/>
    <w:lvl w:ilvl="0">
      <w:start w:val="1"/>
      <w:numFmt w:val="decimal"/>
      <w:pStyle w:val="Tablebulletnumbered1123"/>
      <w:lvlText w:val="%1."/>
      <w:lvlJc w:val="righ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right"/>
      <w:pPr>
        <w:tabs>
          <w:tab w:val="num" w:pos="851"/>
        </w:tabs>
        <w:ind w:left="851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135"/>
        </w:tabs>
        <w:ind w:left="1135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9"/>
        </w:tabs>
        <w:ind w:left="1419" w:hanging="28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3"/>
        </w:tabs>
        <w:ind w:left="1703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987"/>
        </w:tabs>
        <w:ind w:left="198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1"/>
        </w:tabs>
        <w:ind w:left="227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5"/>
        </w:tabs>
        <w:ind w:left="2555" w:hanging="28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39"/>
        </w:tabs>
        <w:ind w:left="2839" w:hanging="283"/>
      </w:pPr>
      <w:rPr>
        <w:rFonts w:hint="default"/>
      </w:rPr>
    </w:lvl>
  </w:abstractNum>
  <w:abstractNum w:abstractNumId="9" w15:restartNumberingAfterBreak="0">
    <w:nsid w:val="2EFA7177"/>
    <w:multiLevelType w:val="multilevel"/>
    <w:tmpl w:val="138E721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3073594F"/>
    <w:multiLevelType w:val="multilevel"/>
    <w:tmpl w:val="9C8E5F84"/>
    <w:name w:val="PHS table bullet32"/>
    <w:lvl w:ilvl="0">
      <w:start w:val="1"/>
      <w:numFmt w:val="bullet"/>
      <w:pStyle w:val="Tablebullet1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pStyle w:val="Tablebullet2"/>
      <w:lvlText w:val="o"/>
      <w:lvlJc w:val="left"/>
      <w:pPr>
        <w:tabs>
          <w:tab w:val="num" w:pos="1021"/>
        </w:tabs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B606F"/>
    <w:multiLevelType w:val="hybridMultilevel"/>
    <w:tmpl w:val="15CC8CAE"/>
    <w:lvl w:ilvl="0" w:tplc="F98E485E">
      <w:start w:val="1"/>
      <w:numFmt w:val="lowerLetter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2" w15:restartNumberingAfterBreak="0">
    <w:nsid w:val="5C932A99"/>
    <w:multiLevelType w:val="multilevel"/>
    <w:tmpl w:val="F87E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A55E7"/>
    <w:multiLevelType w:val="hybridMultilevel"/>
    <w:tmpl w:val="111A7332"/>
    <w:lvl w:ilvl="0" w:tplc="6D806ABC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CA678D6"/>
    <w:multiLevelType w:val="multilevel"/>
    <w:tmpl w:val="0296A320"/>
    <w:name w:val="PHS headings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7955480"/>
    <w:multiLevelType w:val="multilevel"/>
    <w:tmpl w:val="A10E3154"/>
    <w:name w:val="PHS bullets4"/>
    <w:lvl w:ilvl="0">
      <w:start w:val="1"/>
      <w:numFmt w:val="bullet"/>
      <w:pStyle w:val="Bullet1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num" w:pos="1288"/>
        </w:tabs>
        <w:ind w:left="1288" w:hanging="284"/>
      </w:pPr>
      <w:rPr>
        <w:rFonts w:ascii="Courier New" w:hAnsi="Courier New" w:hint="default"/>
      </w:rPr>
    </w:lvl>
    <w:lvl w:ilvl="2">
      <w:start w:val="1"/>
      <w:numFmt w:val="bullet"/>
      <w:pStyle w:val="Bullet3"/>
      <w:lvlText w:val=""/>
      <w:lvlJc w:val="left"/>
      <w:pPr>
        <w:tabs>
          <w:tab w:val="num" w:pos="1572"/>
        </w:tabs>
        <w:ind w:left="157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40"/>
        </w:tabs>
        <w:ind w:left="214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24"/>
        </w:tabs>
        <w:ind w:left="242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8"/>
        </w:tabs>
        <w:ind w:left="270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992"/>
        </w:tabs>
        <w:ind w:left="299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76"/>
        </w:tabs>
        <w:ind w:left="3276" w:hanging="284"/>
      </w:pPr>
      <w:rPr>
        <w:rFonts w:ascii="Symbol" w:hAnsi="Symbol" w:hint="default"/>
      </w:rPr>
    </w:lvl>
  </w:abstractNum>
  <w:num w:numId="1" w16cid:durableId="1030110677">
    <w:abstractNumId w:val="11"/>
    <w:lvlOverride w:ilvl="0">
      <w:startOverride w:val="1"/>
    </w:lvlOverride>
  </w:num>
  <w:num w:numId="2" w16cid:durableId="9257695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5614924">
    <w:abstractNumId w:val="4"/>
  </w:num>
  <w:num w:numId="4" w16cid:durableId="1911575539">
    <w:abstractNumId w:val="13"/>
  </w:num>
  <w:num w:numId="5" w16cid:durableId="916669584">
    <w:abstractNumId w:val="3"/>
  </w:num>
  <w:num w:numId="6" w16cid:durableId="1523058319">
    <w:abstractNumId w:val="6"/>
  </w:num>
  <w:num w:numId="7" w16cid:durableId="1887764544">
    <w:abstractNumId w:val="7"/>
  </w:num>
  <w:num w:numId="8" w16cid:durableId="1127119901">
    <w:abstractNumId w:val="9"/>
  </w:num>
  <w:num w:numId="9" w16cid:durableId="634986859">
    <w:abstractNumId w:val="5"/>
  </w:num>
  <w:num w:numId="10" w16cid:durableId="82144552">
    <w:abstractNumId w:val="2"/>
  </w:num>
  <w:num w:numId="11" w16cid:durableId="1333873134">
    <w:abstractNumId w:val="2"/>
  </w:num>
  <w:num w:numId="12" w16cid:durableId="1718700518">
    <w:abstractNumId w:val="12"/>
  </w:num>
  <w:num w:numId="13" w16cid:durableId="1455715906">
    <w:abstractNumId w:val="15"/>
  </w:num>
  <w:num w:numId="14" w16cid:durableId="1911692764">
    <w:abstractNumId w:val="15"/>
  </w:num>
  <w:num w:numId="15" w16cid:durableId="928586770">
    <w:abstractNumId w:val="15"/>
  </w:num>
  <w:num w:numId="16" w16cid:durableId="659621240">
    <w:abstractNumId w:val="0"/>
  </w:num>
  <w:num w:numId="17" w16cid:durableId="1804620933">
    <w:abstractNumId w:val="0"/>
  </w:num>
  <w:num w:numId="18" w16cid:durableId="1049960762">
    <w:abstractNumId w:val="0"/>
  </w:num>
  <w:num w:numId="19" w16cid:durableId="1430195782">
    <w:abstractNumId w:val="14"/>
  </w:num>
  <w:num w:numId="20" w16cid:durableId="1227716678">
    <w:abstractNumId w:val="14"/>
  </w:num>
  <w:num w:numId="21" w16cid:durableId="1590000841">
    <w:abstractNumId w:val="14"/>
  </w:num>
  <w:num w:numId="22" w16cid:durableId="1903716363">
    <w:abstractNumId w:val="14"/>
  </w:num>
  <w:num w:numId="23" w16cid:durableId="700787341">
    <w:abstractNumId w:val="10"/>
  </w:num>
  <w:num w:numId="24" w16cid:durableId="478352003">
    <w:abstractNumId w:val="10"/>
  </w:num>
  <w:num w:numId="25" w16cid:durableId="1860317605">
    <w:abstractNumId w:val="8"/>
  </w:num>
  <w:num w:numId="26" w16cid:durableId="839002566">
    <w:abstractNumId w:val="8"/>
  </w:num>
  <w:num w:numId="27" w16cid:durableId="10973353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1" w:cryptProviderType="rsaAES" w:cryptAlgorithmClass="hash" w:cryptAlgorithmType="typeAny" w:cryptAlgorithmSid="14" w:cryptSpinCount="100000" w:hash="jIdkC9djjRBQYflM2AGbEe43XjW46KiaX9zknQrUoi4Yyy0/iXkDz5KMkMgxXdx0Nr5ozBW60ATCYW66MJ6ZSQ==" w:salt="jEfPIbfqQlOKbPVo762erA=="/>
  <w:styleLockTheme/>
  <w:styleLockQFSet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bSwNDYxNTIxNjIwMjFX0lEKTi0uzszPAykwqgUA+OyYECwAAAA="/>
  </w:docVars>
  <w:rsids>
    <w:rsidRoot w:val="00064B14"/>
    <w:rsid w:val="00006C8B"/>
    <w:rsid w:val="00011476"/>
    <w:rsid w:val="00021AE4"/>
    <w:rsid w:val="00025D78"/>
    <w:rsid w:val="0003229D"/>
    <w:rsid w:val="00043625"/>
    <w:rsid w:val="00045D32"/>
    <w:rsid w:val="00050116"/>
    <w:rsid w:val="00054AC2"/>
    <w:rsid w:val="000555C7"/>
    <w:rsid w:val="0006090C"/>
    <w:rsid w:val="00063DCE"/>
    <w:rsid w:val="00064B14"/>
    <w:rsid w:val="00065CAC"/>
    <w:rsid w:val="000665E3"/>
    <w:rsid w:val="000710AE"/>
    <w:rsid w:val="000743E6"/>
    <w:rsid w:val="000767E0"/>
    <w:rsid w:val="00080BEE"/>
    <w:rsid w:val="000813CC"/>
    <w:rsid w:val="000828FC"/>
    <w:rsid w:val="00082A45"/>
    <w:rsid w:val="0008721E"/>
    <w:rsid w:val="000914CA"/>
    <w:rsid w:val="00093ABF"/>
    <w:rsid w:val="000A08C9"/>
    <w:rsid w:val="000A1DFC"/>
    <w:rsid w:val="000B0D20"/>
    <w:rsid w:val="000B1F8F"/>
    <w:rsid w:val="000B226C"/>
    <w:rsid w:val="000B30EE"/>
    <w:rsid w:val="000C5B36"/>
    <w:rsid w:val="000C5B5F"/>
    <w:rsid w:val="000D11E5"/>
    <w:rsid w:val="000D322E"/>
    <w:rsid w:val="000D635C"/>
    <w:rsid w:val="000E2511"/>
    <w:rsid w:val="001003B6"/>
    <w:rsid w:val="001005DA"/>
    <w:rsid w:val="00106D18"/>
    <w:rsid w:val="0011438F"/>
    <w:rsid w:val="00120777"/>
    <w:rsid w:val="00123B8D"/>
    <w:rsid w:val="00126E3D"/>
    <w:rsid w:val="00127891"/>
    <w:rsid w:val="00127C74"/>
    <w:rsid w:val="00132DCC"/>
    <w:rsid w:val="00134246"/>
    <w:rsid w:val="00144977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81D4B"/>
    <w:rsid w:val="0018465F"/>
    <w:rsid w:val="001A136F"/>
    <w:rsid w:val="001A7A92"/>
    <w:rsid w:val="001B5051"/>
    <w:rsid w:val="001B6A9F"/>
    <w:rsid w:val="001B7659"/>
    <w:rsid w:val="001E1158"/>
    <w:rsid w:val="001E5954"/>
    <w:rsid w:val="001F01DC"/>
    <w:rsid w:val="001F1C8D"/>
    <w:rsid w:val="00204BF4"/>
    <w:rsid w:val="002075A4"/>
    <w:rsid w:val="002135B3"/>
    <w:rsid w:val="00213FEF"/>
    <w:rsid w:val="00216E69"/>
    <w:rsid w:val="00226C77"/>
    <w:rsid w:val="002318A8"/>
    <w:rsid w:val="00232E09"/>
    <w:rsid w:val="00234E80"/>
    <w:rsid w:val="00243283"/>
    <w:rsid w:val="00251846"/>
    <w:rsid w:val="00253256"/>
    <w:rsid w:val="00262C63"/>
    <w:rsid w:val="002660BC"/>
    <w:rsid w:val="00266295"/>
    <w:rsid w:val="00270452"/>
    <w:rsid w:val="00280C82"/>
    <w:rsid w:val="0028278E"/>
    <w:rsid w:val="00283DF5"/>
    <w:rsid w:val="00287452"/>
    <w:rsid w:val="00293429"/>
    <w:rsid w:val="00294C86"/>
    <w:rsid w:val="002961B4"/>
    <w:rsid w:val="002B4C5B"/>
    <w:rsid w:val="002C1AA4"/>
    <w:rsid w:val="002C7C2B"/>
    <w:rsid w:val="002E0489"/>
    <w:rsid w:val="002F1E34"/>
    <w:rsid w:val="002F1FB4"/>
    <w:rsid w:val="002F5BA2"/>
    <w:rsid w:val="002F6A72"/>
    <w:rsid w:val="0030130B"/>
    <w:rsid w:val="00303BB4"/>
    <w:rsid w:val="00304097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76685"/>
    <w:rsid w:val="003824E8"/>
    <w:rsid w:val="00382689"/>
    <w:rsid w:val="00382D4A"/>
    <w:rsid w:val="003835DB"/>
    <w:rsid w:val="00390095"/>
    <w:rsid w:val="0039641C"/>
    <w:rsid w:val="003A082D"/>
    <w:rsid w:val="003A2D93"/>
    <w:rsid w:val="003B1F13"/>
    <w:rsid w:val="003B2541"/>
    <w:rsid w:val="003B25C2"/>
    <w:rsid w:val="003B6722"/>
    <w:rsid w:val="003B686E"/>
    <w:rsid w:val="003B6ADC"/>
    <w:rsid w:val="003C0A7B"/>
    <w:rsid w:val="003C1493"/>
    <w:rsid w:val="003C549D"/>
    <w:rsid w:val="003C6DEB"/>
    <w:rsid w:val="003D6499"/>
    <w:rsid w:val="003D789A"/>
    <w:rsid w:val="003E0D14"/>
    <w:rsid w:val="003E62B1"/>
    <w:rsid w:val="003F4C57"/>
    <w:rsid w:val="003F4D3F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65506"/>
    <w:rsid w:val="00466C83"/>
    <w:rsid w:val="00466E5D"/>
    <w:rsid w:val="004809DA"/>
    <w:rsid w:val="00483CAD"/>
    <w:rsid w:val="004A2807"/>
    <w:rsid w:val="004A7DCE"/>
    <w:rsid w:val="004B0473"/>
    <w:rsid w:val="004B26A3"/>
    <w:rsid w:val="004B361B"/>
    <w:rsid w:val="004C6DF6"/>
    <w:rsid w:val="004C7C18"/>
    <w:rsid w:val="004D077D"/>
    <w:rsid w:val="004D10F4"/>
    <w:rsid w:val="004D4287"/>
    <w:rsid w:val="004E0576"/>
    <w:rsid w:val="004E1B4E"/>
    <w:rsid w:val="004E21A8"/>
    <w:rsid w:val="004E2853"/>
    <w:rsid w:val="004E69B8"/>
    <w:rsid w:val="004E7A32"/>
    <w:rsid w:val="004F10C3"/>
    <w:rsid w:val="004F3F88"/>
    <w:rsid w:val="004F65FB"/>
    <w:rsid w:val="004F6DDD"/>
    <w:rsid w:val="00503EEB"/>
    <w:rsid w:val="00506B04"/>
    <w:rsid w:val="00513ED2"/>
    <w:rsid w:val="005170CE"/>
    <w:rsid w:val="00517EA5"/>
    <w:rsid w:val="00526937"/>
    <w:rsid w:val="00531601"/>
    <w:rsid w:val="0053195B"/>
    <w:rsid w:val="00532940"/>
    <w:rsid w:val="00537A9C"/>
    <w:rsid w:val="00537F47"/>
    <w:rsid w:val="00547B85"/>
    <w:rsid w:val="00560CD7"/>
    <w:rsid w:val="00561116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2895"/>
    <w:rsid w:val="005A611A"/>
    <w:rsid w:val="005B2023"/>
    <w:rsid w:val="005B3B0D"/>
    <w:rsid w:val="005C6770"/>
    <w:rsid w:val="005D016F"/>
    <w:rsid w:val="005E3548"/>
    <w:rsid w:val="005F6B7A"/>
    <w:rsid w:val="005F6E1A"/>
    <w:rsid w:val="00604284"/>
    <w:rsid w:val="00606BE5"/>
    <w:rsid w:val="00607133"/>
    <w:rsid w:val="006126E7"/>
    <w:rsid w:val="00614DBA"/>
    <w:rsid w:val="00620705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594B"/>
    <w:rsid w:val="006675C0"/>
    <w:rsid w:val="00672595"/>
    <w:rsid w:val="006729B9"/>
    <w:rsid w:val="00673205"/>
    <w:rsid w:val="00677E3B"/>
    <w:rsid w:val="006851B6"/>
    <w:rsid w:val="00685479"/>
    <w:rsid w:val="00685741"/>
    <w:rsid w:val="00690D9B"/>
    <w:rsid w:val="00694993"/>
    <w:rsid w:val="00694A13"/>
    <w:rsid w:val="006A09D8"/>
    <w:rsid w:val="006B2A9F"/>
    <w:rsid w:val="006C0A22"/>
    <w:rsid w:val="006C1D69"/>
    <w:rsid w:val="006C3A22"/>
    <w:rsid w:val="006C6683"/>
    <w:rsid w:val="006E0659"/>
    <w:rsid w:val="006E3E25"/>
    <w:rsid w:val="006E4771"/>
    <w:rsid w:val="006E5519"/>
    <w:rsid w:val="006F72C8"/>
    <w:rsid w:val="007034F3"/>
    <w:rsid w:val="00706AB3"/>
    <w:rsid w:val="00710AA6"/>
    <w:rsid w:val="0072428A"/>
    <w:rsid w:val="00732BF7"/>
    <w:rsid w:val="00733D25"/>
    <w:rsid w:val="007416CF"/>
    <w:rsid w:val="00747161"/>
    <w:rsid w:val="00753D36"/>
    <w:rsid w:val="00755BFE"/>
    <w:rsid w:val="00762816"/>
    <w:rsid w:val="00763FCD"/>
    <w:rsid w:val="00765C97"/>
    <w:rsid w:val="00765DB7"/>
    <w:rsid w:val="007701DF"/>
    <w:rsid w:val="00780900"/>
    <w:rsid w:val="0078138B"/>
    <w:rsid w:val="00781D4D"/>
    <w:rsid w:val="00782489"/>
    <w:rsid w:val="007825E0"/>
    <w:rsid w:val="007867C4"/>
    <w:rsid w:val="00787317"/>
    <w:rsid w:val="007905CA"/>
    <w:rsid w:val="00791455"/>
    <w:rsid w:val="00791B7A"/>
    <w:rsid w:val="007926FC"/>
    <w:rsid w:val="007939BF"/>
    <w:rsid w:val="007A20E5"/>
    <w:rsid w:val="007A64D9"/>
    <w:rsid w:val="007A7093"/>
    <w:rsid w:val="007B1DF1"/>
    <w:rsid w:val="007B495C"/>
    <w:rsid w:val="007B6273"/>
    <w:rsid w:val="007B7A15"/>
    <w:rsid w:val="007C239B"/>
    <w:rsid w:val="007C48DB"/>
    <w:rsid w:val="007C6BAA"/>
    <w:rsid w:val="007D0448"/>
    <w:rsid w:val="007D16D9"/>
    <w:rsid w:val="007D65D5"/>
    <w:rsid w:val="007E0730"/>
    <w:rsid w:val="007E1608"/>
    <w:rsid w:val="007E213E"/>
    <w:rsid w:val="007E2D14"/>
    <w:rsid w:val="007F02EC"/>
    <w:rsid w:val="007F23D8"/>
    <w:rsid w:val="007F64D4"/>
    <w:rsid w:val="007F73AF"/>
    <w:rsid w:val="0080543D"/>
    <w:rsid w:val="008134E8"/>
    <w:rsid w:val="008150F2"/>
    <w:rsid w:val="008269DF"/>
    <w:rsid w:val="00827311"/>
    <w:rsid w:val="00827B13"/>
    <w:rsid w:val="0083597A"/>
    <w:rsid w:val="00836043"/>
    <w:rsid w:val="00864E87"/>
    <w:rsid w:val="008701A4"/>
    <w:rsid w:val="00871378"/>
    <w:rsid w:val="008769D3"/>
    <w:rsid w:val="0088210E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C14EF"/>
    <w:rsid w:val="008D09BF"/>
    <w:rsid w:val="008D2E33"/>
    <w:rsid w:val="008D7CA5"/>
    <w:rsid w:val="008E12EF"/>
    <w:rsid w:val="008E5F4B"/>
    <w:rsid w:val="008E603F"/>
    <w:rsid w:val="008F149E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CA6"/>
    <w:rsid w:val="00923306"/>
    <w:rsid w:val="00934348"/>
    <w:rsid w:val="00936CEE"/>
    <w:rsid w:val="00937310"/>
    <w:rsid w:val="009374EA"/>
    <w:rsid w:val="00943BFC"/>
    <w:rsid w:val="00943DD0"/>
    <w:rsid w:val="009576BE"/>
    <w:rsid w:val="00964212"/>
    <w:rsid w:val="00970F35"/>
    <w:rsid w:val="00975CD6"/>
    <w:rsid w:val="00984DFC"/>
    <w:rsid w:val="00991BB8"/>
    <w:rsid w:val="009A2E89"/>
    <w:rsid w:val="009A7D6E"/>
    <w:rsid w:val="009B2604"/>
    <w:rsid w:val="009B6B61"/>
    <w:rsid w:val="009C3564"/>
    <w:rsid w:val="009C69C3"/>
    <w:rsid w:val="009D09D6"/>
    <w:rsid w:val="009D275C"/>
    <w:rsid w:val="009D3B28"/>
    <w:rsid w:val="009D4B64"/>
    <w:rsid w:val="009D5B72"/>
    <w:rsid w:val="009D5EDE"/>
    <w:rsid w:val="009E1F75"/>
    <w:rsid w:val="009E3CDF"/>
    <w:rsid w:val="009E79C4"/>
    <w:rsid w:val="00A03C2A"/>
    <w:rsid w:val="00A10901"/>
    <w:rsid w:val="00A12EE8"/>
    <w:rsid w:val="00A14144"/>
    <w:rsid w:val="00A14A54"/>
    <w:rsid w:val="00A1523C"/>
    <w:rsid w:val="00A1525D"/>
    <w:rsid w:val="00A165DF"/>
    <w:rsid w:val="00A17961"/>
    <w:rsid w:val="00A20535"/>
    <w:rsid w:val="00A22DAA"/>
    <w:rsid w:val="00A4236E"/>
    <w:rsid w:val="00A448FD"/>
    <w:rsid w:val="00A51CE9"/>
    <w:rsid w:val="00A57090"/>
    <w:rsid w:val="00A578D8"/>
    <w:rsid w:val="00A6499F"/>
    <w:rsid w:val="00A70E7E"/>
    <w:rsid w:val="00A76AB4"/>
    <w:rsid w:val="00A7759C"/>
    <w:rsid w:val="00A826B5"/>
    <w:rsid w:val="00A8585E"/>
    <w:rsid w:val="00A8772C"/>
    <w:rsid w:val="00A905C5"/>
    <w:rsid w:val="00A93276"/>
    <w:rsid w:val="00A94395"/>
    <w:rsid w:val="00A9534B"/>
    <w:rsid w:val="00A96A96"/>
    <w:rsid w:val="00AA66CC"/>
    <w:rsid w:val="00AB636D"/>
    <w:rsid w:val="00AB7EC8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5557"/>
    <w:rsid w:val="00B172C3"/>
    <w:rsid w:val="00B24DA0"/>
    <w:rsid w:val="00B26F5C"/>
    <w:rsid w:val="00B365CF"/>
    <w:rsid w:val="00B42B1A"/>
    <w:rsid w:val="00B439BC"/>
    <w:rsid w:val="00B442DF"/>
    <w:rsid w:val="00B45C8B"/>
    <w:rsid w:val="00B47437"/>
    <w:rsid w:val="00B525F8"/>
    <w:rsid w:val="00B55604"/>
    <w:rsid w:val="00B559F4"/>
    <w:rsid w:val="00B600BD"/>
    <w:rsid w:val="00B63C45"/>
    <w:rsid w:val="00B659E1"/>
    <w:rsid w:val="00B67A5F"/>
    <w:rsid w:val="00B70549"/>
    <w:rsid w:val="00B7772D"/>
    <w:rsid w:val="00B809BD"/>
    <w:rsid w:val="00B831F4"/>
    <w:rsid w:val="00B83EB7"/>
    <w:rsid w:val="00B86294"/>
    <w:rsid w:val="00B93E95"/>
    <w:rsid w:val="00BA0672"/>
    <w:rsid w:val="00BA76C7"/>
    <w:rsid w:val="00BA7C58"/>
    <w:rsid w:val="00BB62A0"/>
    <w:rsid w:val="00BB652D"/>
    <w:rsid w:val="00BB7880"/>
    <w:rsid w:val="00BB7CD9"/>
    <w:rsid w:val="00BC19FE"/>
    <w:rsid w:val="00BC2FD4"/>
    <w:rsid w:val="00BD0801"/>
    <w:rsid w:val="00BD6156"/>
    <w:rsid w:val="00BD63AC"/>
    <w:rsid w:val="00BE105B"/>
    <w:rsid w:val="00BE2FA4"/>
    <w:rsid w:val="00BE3553"/>
    <w:rsid w:val="00BE57CC"/>
    <w:rsid w:val="00BF1E43"/>
    <w:rsid w:val="00C0290E"/>
    <w:rsid w:val="00C06ABA"/>
    <w:rsid w:val="00C1389C"/>
    <w:rsid w:val="00C147DD"/>
    <w:rsid w:val="00C15DA4"/>
    <w:rsid w:val="00C267FD"/>
    <w:rsid w:val="00C276F7"/>
    <w:rsid w:val="00C30306"/>
    <w:rsid w:val="00C31B6E"/>
    <w:rsid w:val="00C35F6A"/>
    <w:rsid w:val="00C41565"/>
    <w:rsid w:val="00C4162D"/>
    <w:rsid w:val="00C43B37"/>
    <w:rsid w:val="00C458DC"/>
    <w:rsid w:val="00C46227"/>
    <w:rsid w:val="00C50127"/>
    <w:rsid w:val="00C57A90"/>
    <w:rsid w:val="00C61587"/>
    <w:rsid w:val="00C669FB"/>
    <w:rsid w:val="00C74B9D"/>
    <w:rsid w:val="00C81DA4"/>
    <w:rsid w:val="00C82756"/>
    <w:rsid w:val="00C82C78"/>
    <w:rsid w:val="00C901CF"/>
    <w:rsid w:val="00C909CA"/>
    <w:rsid w:val="00C92F3C"/>
    <w:rsid w:val="00C96BA0"/>
    <w:rsid w:val="00CA50ED"/>
    <w:rsid w:val="00CA736E"/>
    <w:rsid w:val="00CB5B4B"/>
    <w:rsid w:val="00CC489C"/>
    <w:rsid w:val="00CD04AA"/>
    <w:rsid w:val="00CD528A"/>
    <w:rsid w:val="00CD6F89"/>
    <w:rsid w:val="00CF1522"/>
    <w:rsid w:val="00CF1F47"/>
    <w:rsid w:val="00CF27C0"/>
    <w:rsid w:val="00CF2D06"/>
    <w:rsid w:val="00CF3FFF"/>
    <w:rsid w:val="00CF4140"/>
    <w:rsid w:val="00CF6275"/>
    <w:rsid w:val="00D00B9A"/>
    <w:rsid w:val="00D15596"/>
    <w:rsid w:val="00D324A8"/>
    <w:rsid w:val="00D32C8E"/>
    <w:rsid w:val="00D33E45"/>
    <w:rsid w:val="00D35AE0"/>
    <w:rsid w:val="00D379E4"/>
    <w:rsid w:val="00D45874"/>
    <w:rsid w:val="00D45877"/>
    <w:rsid w:val="00D52D5D"/>
    <w:rsid w:val="00D600AF"/>
    <w:rsid w:val="00D61E86"/>
    <w:rsid w:val="00D6369B"/>
    <w:rsid w:val="00D66289"/>
    <w:rsid w:val="00D740E6"/>
    <w:rsid w:val="00D75E14"/>
    <w:rsid w:val="00D76A16"/>
    <w:rsid w:val="00D76C00"/>
    <w:rsid w:val="00D91E46"/>
    <w:rsid w:val="00D96374"/>
    <w:rsid w:val="00D97634"/>
    <w:rsid w:val="00DA7DD8"/>
    <w:rsid w:val="00DC2CFB"/>
    <w:rsid w:val="00DC432E"/>
    <w:rsid w:val="00DD3F90"/>
    <w:rsid w:val="00DD41D2"/>
    <w:rsid w:val="00DD7817"/>
    <w:rsid w:val="00DE2C51"/>
    <w:rsid w:val="00DE6596"/>
    <w:rsid w:val="00DE787F"/>
    <w:rsid w:val="00DF4498"/>
    <w:rsid w:val="00E01543"/>
    <w:rsid w:val="00E01E1C"/>
    <w:rsid w:val="00E14CC4"/>
    <w:rsid w:val="00E14FD4"/>
    <w:rsid w:val="00E230B7"/>
    <w:rsid w:val="00E319B6"/>
    <w:rsid w:val="00E323CE"/>
    <w:rsid w:val="00E35FBA"/>
    <w:rsid w:val="00E417F3"/>
    <w:rsid w:val="00E42681"/>
    <w:rsid w:val="00E463A2"/>
    <w:rsid w:val="00E46E39"/>
    <w:rsid w:val="00E50813"/>
    <w:rsid w:val="00E64829"/>
    <w:rsid w:val="00E66647"/>
    <w:rsid w:val="00E70E71"/>
    <w:rsid w:val="00E722BE"/>
    <w:rsid w:val="00E877C8"/>
    <w:rsid w:val="00E92F30"/>
    <w:rsid w:val="00E93762"/>
    <w:rsid w:val="00E979CD"/>
    <w:rsid w:val="00EA098F"/>
    <w:rsid w:val="00EA2F66"/>
    <w:rsid w:val="00EA2F82"/>
    <w:rsid w:val="00EA520E"/>
    <w:rsid w:val="00EA718C"/>
    <w:rsid w:val="00EA72AD"/>
    <w:rsid w:val="00EB18ED"/>
    <w:rsid w:val="00EB2619"/>
    <w:rsid w:val="00EB348A"/>
    <w:rsid w:val="00EB77D2"/>
    <w:rsid w:val="00EC15B0"/>
    <w:rsid w:val="00EC2D32"/>
    <w:rsid w:val="00EC73B2"/>
    <w:rsid w:val="00ED2ED7"/>
    <w:rsid w:val="00ED3045"/>
    <w:rsid w:val="00ED339D"/>
    <w:rsid w:val="00ED3B5E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61E30"/>
    <w:rsid w:val="00F71363"/>
    <w:rsid w:val="00F738F5"/>
    <w:rsid w:val="00F73B93"/>
    <w:rsid w:val="00F76290"/>
    <w:rsid w:val="00F85704"/>
    <w:rsid w:val="00F86D02"/>
    <w:rsid w:val="00F95A20"/>
    <w:rsid w:val="00FB2EAF"/>
    <w:rsid w:val="00FB31B9"/>
    <w:rsid w:val="00FB42E1"/>
    <w:rsid w:val="00FB4733"/>
    <w:rsid w:val="00FB6451"/>
    <w:rsid w:val="00FC32C9"/>
    <w:rsid w:val="00FC7779"/>
    <w:rsid w:val="00FC7BED"/>
    <w:rsid w:val="00FD1758"/>
    <w:rsid w:val="00FD67A5"/>
    <w:rsid w:val="00FE0546"/>
    <w:rsid w:val="00FE1E18"/>
    <w:rsid w:val="00FE2203"/>
    <w:rsid w:val="00FF0673"/>
    <w:rsid w:val="00FF6B8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8F44C"/>
  <w15:chartTrackingRefBased/>
  <w15:docId w15:val="{AFA4815A-36D1-488D-AC56-1E044B41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70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705"/>
    <w:pPr>
      <w:keepNext/>
      <w:keepLines/>
      <w:spacing w:before="720"/>
      <w:outlineLvl w:val="0"/>
    </w:pPr>
    <w:rPr>
      <w:rFonts w:eastAsiaTheme="majorEastAsia" w:cstheme="majorBidi"/>
      <w:b/>
      <w:color w:val="43358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0705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620705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620705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link w:val="PublicationTitleChar"/>
    <w:qFormat/>
    <w:rsid w:val="00937310"/>
    <w:pPr>
      <w:spacing w:before="120" w:line="312" w:lineRule="auto"/>
    </w:pPr>
    <w:rPr>
      <w:b/>
      <w:color w:val="FFFFFF" w:themeColor="background1"/>
      <w:spacing w:val="-20"/>
      <w:sz w:val="56"/>
    </w:rPr>
  </w:style>
  <w:style w:type="paragraph" w:customStyle="1" w:styleId="Publicationsubtitle">
    <w:name w:val="Publication subtitle"/>
    <w:basedOn w:val="PublicationTitle"/>
    <w:qFormat/>
    <w:rsid w:val="00620705"/>
    <w:rPr>
      <w:spacing w:val="0"/>
      <w:sz w:val="36"/>
    </w:rPr>
  </w:style>
  <w:style w:type="paragraph" w:customStyle="1" w:styleId="Publicationdate">
    <w:name w:val="Publication date"/>
    <w:basedOn w:val="PublicationTitle"/>
    <w:link w:val="PublicationdateChar"/>
    <w:qFormat/>
    <w:rsid w:val="00937310"/>
    <w:rPr>
      <w:b w:val="0"/>
      <w:spacing w:val="0"/>
      <w:sz w:val="36"/>
    </w:rPr>
  </w:style>
  <w:style w:type="character" w:styleId="PlaceholderText">
    <w:name w:val="Placeholder Text"/>
    <w:basedOn w:val="DefaultParagraphFont"/>
    <w:uiPriority w:val="99"/>
    <w:semiHidden/>
    <w:locked/>
    <w:rsid w:val="00620705"/>
    <w:rPr>
      <w:color w:val="808080"/>
    </w:rPr>
  </w:style>
  <w:style w:type="paragraph" w:styleId="Header">
    <w:name w:val="header"/>
    <w:basedOn w:val="Normal"/>
    <w:link w:val="HeaderChar"/>
    <w:uiPriority w:val="99"/>
    <w:rsid w:val="00620705"/>
    <w:pPr>
      <w:tabs>
        <w:tab w:val="right" w:pos="975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070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62070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0705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620705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620705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620705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620705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620705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620705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0705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0705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705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0705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620705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620705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620705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620705"/>
    <w:pPr>
      <w:ind w:left="720"/>
      <w:contextualSpacing/>
    </w:pPr>
  </w:style>
  <w:style w:type="paragraph" w:customStyle="1" w:styleId="Bullet1">
    <w:name w:val="Bullet 1"/>
    <w:basedOn w:val="ListParagraph"/>
    <w:qFormat/>
    <w:rsid w:val="00620705"/>
    <w:pPr>
      <w:numPr>
        <w:numId w:val="15"/>
      </w:numPr>
      <w:contextualSpacing w:val="0"/>
    </w:pPr>
  </w:style>
  <w:style w:type="paragraph" w:customStyle="1" w:styleId="Bullet2">
    <w:name w:val="Bullet 2"/>
    <w:basedOn w:val="Bullet1"/>
    <w:qFormat/>
    <w:rsid w:val="00620705"/>
    <w:pPr>
      <w:numPr>
        <w:ilvl w:val="1"/>
      </w:numPr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620705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620705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620705"/>
    <w:pPr>
      <w:spacing w:after="120"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620705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620705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620705"/>
    <w:pPr>
      <w:spacing w:before="0" w:after="120"/>
      <w:outlineLvl w:val="9"/>
    </w:pPr>
    <w:rPr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620705"/>
    <w:rPr>
      <w:b/>
      <w:bCs/>
      <w:color w:val="005C99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620705"/>
    <w:rPr>
      <w:color w:val="605E5C"/>
      <w:shd w:val="clear" w:color="auto" w:fill="E1DFDD"/>
    </w:rPr>
  </w:style>
  <w:style w:type="paragraph" w:styleId="TOC1">
    <w:name w:val="toc 1"/>
    <w:basedOn w:val="Normal"/>
    <w:next w:val="TOC2"/>
    <w:uiPriority w:val="39"/>
    <w:rsid w:val="00620705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uiPriority w:val="39"/>
    <w:rsid w:val="00620705"/>
    <w:pPr>
      <w:ind w:left="240"/>
    </w:pPr>
  </w:style>
  <w:style w:type="paragraph" w:styleId="TOC3">
    <w:name w:val="toc 3"/>
    <w:basedOn w:val="TOC2"/>
    <w:next w:val="TOC4"/>
    <w:uiPriority w:val="39"/>
    <w:rsid w:val="00620705"/>
    <w:pPr>
      <w:ind w:left="480"/>
    </w:pPr>
  </w:style>
  <w:style w:type="paragraph" w:styleId="TOC4">
    <w:name w:val="toc 4"/>
    <w:basedOn w:val="TOC3"/>
    <w:uiPriority w:val="39"/>
    <w:rsid w:val="00620705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620705"/>
    <w:pPr>
      <w:numPr>
        <w:numId w:val="22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620705"/>
    <w:pPr>
      <w:numPr>
        <w:ilvl w:val="1"/>
        <w:numId w:val="22"/>
      </w:numPr>
    </w:pPr>
  </w:style>
  <w:style w:type="paragraph" w:customStyle="1" w:styleId="Normalindented">
    <w:name w:val="Normal indented"/>
    <w:basedOn w:val="Normal"/>
    <w:qFormat/>
    <w:rsid w:val="00620705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620705"/>
    <w:pPr>
      <w:numPr>
        <w:ilvl w:val="2"/>
        <w:numId w:val="22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620705"/>
    <w:pPr>
      <w:numPr>
        <w:ilvl w:val="3"/>
        <w:numId w:val="22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620705"/>
    <w:pPr>
      <w:tabs>
        <w:tab w:val="left" w:pos="284"/>
      </w:tabs>
      <w:spacing w:after="120"/>
      <w:ind w:left="340" w:hanging="34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20705"/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sid w:val="00620705"/>
    <w:rPr>
      <w:vertAlign w:val="superscript"/>
    </w:rPr>
  </w:style>
  <w:style w:type="paragraph" w:customStyle="1" w:styleId="Bullet3">
    <w:name w:val="Bullet 3"/>
    <w:basedOn w:val="Bullet2"/>
    <w:qFormat/>
    <w:rsid w:val="00620705"/>
    <w:pPr>
      <w:numPr>
        <w:ilvl w:val="2"/>
      </w:numPr>
    </w:pPr>
  </w:style>
  <w:style w:type="paragraph" w:customStyle="1" w:styleId="Bulletnumbered1123">
    <w:name w:val="Bullet numbered 1 (123)"/>
    <w:basedOn w:val="Normal"/>
    <w:qFormat/>
    <w:rsid w:val="00620705"/>
    <w:pPr>
      <w:numPr>
        <w:numId w:val="18"/>
      </w:numPr>
    </w:pPr>
  </w:style>
  <w:style w:type="paragraph" w:customStyle="1" w:styleId="Bulletnumbered2abc">
    <w:name w:val="Bullet numbered 2 (abc)"/>
    <w:basedOn w:val="Bulletnumbered1123"/>
    <w:qFormat/>
    <w:rsid w:val="00620705"/>
    <w:pPr>
      <w:numPr>
        <w:ilvl w:val="1"/>
      </w:numPr>
    </w:pPr>
  </w:style>
  <w:style w:type="character" w:styleId="FollowedHyperlink">
    <w:name w:val="FollowedHyperlink"/>
    <w:basedOn w:val="Hyperlink"/>
    <w:uiPriority w:val="99"/>
    <w:rsid w:val="00620705"/>
    <w:rPr>
      <w:b/>
      <w:bCs/>
      <w:color w:val="873B7F"/>
    </w:rPr>
  </w:style>
  <w:style w:type="character" w:customStyle="1" w:styleId="Heading1numberedChar">
    <w:name w:val="Heading 1 numbered Char"/>
    <w:basedOn w:val="Heading1Char"/>
    <w:link w:val="Heading1numbered"/>
    <w:rsid w:val="00620705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620705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620705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620705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620705"/>
    <w:pPr>
      <w:numPr>
        <w:numId w:val="24"/>
      </w:numPr>
    </w:pPr>
  </w:style>
  <w:style w:type="paragraph" w:customStyle="1" w:styleId="Tablebullet2">
    <w:name w:val="Table bullet 2"/>
    <w:basedOn w:val="Tablebullet1"/>
    <w:qFormat/>
    <w:rsid w:val="00620705"/>
    <w:pPr>
      <w:numPr>
        <w:ilvl w:val="1"/>
      </w:numPr>
    </w:pPr>
  </w:style>
  <w:style w:type="paragraph" w:customStyle="1" w:styleId="Tablebodyrightalignedfornumbersonly">
    <w:name w:val="Table body right aligned (for numbers only)"/>
    <w:basedOn w:val="TableBody"/>
    <w:qFormat/>
    <w:rsid w:val="00620705"/>
    <w:pPr>
      <w:jc w:val="right"/>
    </w:pPr>
  </w:style>
  <w:style w:type="paragraph" w:customStyle="1" w:styleId="Pagenumbers">
    <w:name w:val="Page numbers"/>
    <w:basedOn w:val="Footer"/>
    <w:qFormat/>
    <w:rsid w:val="00620705"/>
    <w:pPr>
      <w:pBdr>
        <w:top w:val="single" w:sz="6" w:space="3" w:color="3F3685" w:themeColor="text2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620705"/>
    <w:pPr>
      <w:tabs>
        <w:tab w:val="right" w:pos="8959"/>
      </w:tabs>
      <w:spacing w:before="120" w:after="0" w:line="312" w:lineRule="auto"/>
      <w:ind w:right="964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620705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620705"/>
    <w:rPr>
      <w:b/>
      <w:i/>
    </w:rPr>
  </w:style>
  <w:style w:type="character" w:customStyle="1" w:styleId="Subscript">
    <w:name w:val="Subscript"/>
    <w:basedOn w:val="Superscript"/>
    <w:uiPriority w:val="1"/>
    <w:qFormat/>
    <w:rsid w:val="00620705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620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05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qFormat/>
    <w:rsid w:val="00620705"/>
    <w:pPr>
      <w:spacing w:after="120"/>
    </w:pPr>
    <w:rPr>
      <w:rFonts w:ascii="Arial" w:eastAsiaTheme="majorEastAsia" w:hAnsi="Arial" w:cstheme="majorBidi"/>
      <w:b/>
      <w:color w:val="43358B"/>
      <w:sz w:val="32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620705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0705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qFormat/>
    <w:rsid w:val="00620705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qFormat/>
    <w:rsid w:val="00937310"/>
    <w:rPr>
      <w:b/>
      <w:color w:val="FFFFFF" w:themeColor="background1"/>
      <w:sz w:val="28"/>
    </w:rPr>
  </w:style>
  <w:style w:type="character" w:customStyle="1" w:styleId="yellowbold">
    <w:name w:val="*yellow bold"/>
    <w:basedOn w:val="DefaultParagraphFont"/>
    <w:uiPriority w:val="1"/>
    <w:qFormat/>
    <w:rsid w:val="00620705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qFormat/>
    <w:rsid w:val="00620705"/>
    <w:rPr>
      <w:b/>
      <w:color w:val="006EB8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qFormat/>
    <w:rsid w:val="00620705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qFormat/>
    <w:rsid w:val="00620705"/>
    <w:rPr>
      <w:b/>
      <w:color w:val="006EB8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qFormat/>
    <w:rsid w:val="00620705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6207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6207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70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6207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705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620705"/>
    <w:pPr>
      <w:numPr>
        <w:numId w:val="26"/>
      </w:numPr>
      <w:tabs>
        <w:tab w:val="left" w:pos="720"/>
      </w:tabs>
    </w:pPr>
  </w:style>
  <w:style w:type="paragraph" w:customStyle="1" w:styleId="Tablebulletnumbered2abc">
    <w:name w:val="Table bullet numbered 2 (abc)"/>
    <w:basedOn w:val="Tablebulletnumbered1123"/>
    <w:qFormat/>
    <w:rsid w:val="00620705"/>
    <w:pPr>
      <w:numPr>
        <w:ilvl w:val="1"/>
      </w:numPr>
      <w:tabs>
        <w:tab w:val="left" w:pos="1134"/>
      </w:tabs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620705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620705"/>
    <w:pPr>
      <w:numPr>
        <w:ilvl w:val="2"/>
      </w:numPr>
    </w:pPr>
  </w:style>
  <w:style w:type="paragraph" w:styleId="EndnoteText">
    <w:name w:val="endnote text"/>
    <w:basedOn w:val="Normal"/>
    <w:link w:val="EndnoteTextChar"/>
    <w:uiPriority w:val="99"/>
    <w:rsid w:val="00620705"/>
    <w:pPr>
      <w:tabs>
        <w:tab w:val="left" w:pos="426"/>
      </w:tabs>
      <w:spacing w:after="120"/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20705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620705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620705"/>
    <w:rPr>
      <w:b/>
      <w:bCs/>
      <w:color w:val="006EB8"/>
    </w:rPr>
  </w:style>
  <w:style w:type="paragraph" w:customStyle="1" w:styleId="Default">
    <w:name w:val="Default"/>
    <w:semiHidden/>
    <w:locked/>
    <w:rsid w:val="006207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620705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207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620705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620705"/>
    <w:pPr>
      <w:spacing w:after="120"/>
    </w:pPr>
  </w:style>
  <w:style w:type="paragraph" w:customStyle="1" w:styleId="Texboxnormalcentrealigned">
    <w:name w:val="Texbox normal (centre aligned)"/>
    <w:basedOn w:val="Textboxnormalleftaligned"/>
    <w:qFormat/>
    <w:locked/>
    <w:rsid w:val="00620705"/>
    <w:pPr>
      <w:jc w:val="center"/>
    </w:pPr>
  </w:style>
  <w:style w:type="character" w:customStyle="1" w:styleId="hidePElogoEditoraluseonly">
    <w:name w:val="*hide PE logo (Editoral use only)"/>
    <w:basedOn w:val="DefaultParagraphFont"/>
    <w:uiPriority w:val="1"/>
    <w:qFormat/>
    <w:rsid w:val="00620705"/>
    <w:rPr>
      <w:vanish/>
    </w:rPr>
  </w:style>
  <w:style w:type="paragraph" w:customStyle="1" w:styleId="GlossaryItemDescription">
    <w:name w:val="Glossary Item Description"/>
    <w:basedOn w:val="Normal"/>
    <w:link w:val="GlossaryItemDescriptionChar"/>
    <w:qFormat/>
    <w:locked/>
    <w:rsid w:val="00620705"/>
    <w:rPr>
      <w:rFonts w:eastAsia="Calibri" w:cs="Times New Roman"/>
      <w:szCs w:val="24"/>
      <w:lang w:eastAsia="en-GB"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620705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GlossaryItemName">
    <w:name w:val="Glossary Item Name"/>
    <w:basedOn w:val="Normal"/>
    <w:link w:val="GlossaryItemNameChar"/>
    <w:qFormat/>
    <w:locked/>
    <w:rsid w:val="00620705"/>
    <w:pPr>
      <w:spacing w:before="120" w:after="60"/>
    </w:pPr>
    <w:rPr>
      <w:rFonts w:eastAsia="Calibri" w:cs="Times New Roman"/>
      <w:b/>
      <w:bCs/>
      <w:szCs w:val="24"/>
      <w:lang w:eastAsia="en-GB"/>
    </w:rPr>
  </w:style>
  <w:style w:type="character" w:customStyle="1" w:styleId="GlossaryItemNameChar">
    <w:name w:val="Glossary Item Name Char"/>
    <w:basedOn w:val="DefaultParagraphFont"/>
    <w:link w:val="GlossaryItemName"/>
    <w:rsid w:val="00620705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Metadata-ItemDescription">
    <w:name w:val="Metadata - Item Description"/>
    <w:basedOn w:val="Normal"/>
    <w:link w:val="Metadata-ItemDescriptionChar"/>
    <w:qFormat/>
    <w:locked/>
    <w:rsid w:val="00620705"/>
    <w:rPr>
      <w:rFonts w:eastAsia="Calibri" w:cs="Times New Roman"/>
      <w:szCs w:val="24"/>
      <w:lang w:eastAsia="en-GB"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620705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Metadata-ItemTitle">
    <w:name w:val="Metadata - Item Title"/>
    <w:basedOn w:val="Normal"/>
    <w:link w:val="Metadata-ItemTitleChar"/>
    <w:qFormat/>
    <w:locked/>
    <w:rsid w:val="00620705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Metadata-ItemTitleChar">
    <w:name w:val="Metadata - Item Title Char"/>
    <w:basedOn w:val="DefaultParagraphFont"/>
    <w:link w:val="Metadata-ItemTitle"/>
    <w:rsid w:val="00620705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StatsDesignationEditorialuseonly">
    <w:name w:val="Stats Designation (Editorial use only)"/>
    <w:basedOn w:val="Normal"/>
    <w:link w:val="StatsDesignationEditorialuseonlyChar"/>
    <w:locked/>
    <w:rsid w:val="00C50127"/>
    <w:rPr>
      <w:color w:val="FFFFFF" w:themeColor="background1"/>
      <w:sz w:val="28"/>
    </w:rPr>
  </w:style>
  <w:style w:type="character" w:customStyle="1" w:styleId="StatsDesignationEditorialuseonlyChar">
    <w:name w:val="Stats Designation (Editorial use only) Char"/>
    <w:basedOn w:val="DefaultParagraphFont"/>
    <w:link w:val="StatsDesignationEditorialuseonly"/>
    <w:rsid w:val="003B6ADC"/>
    <w:rPr>
      <w:rFonts w:ascii="Arial" w:hAnsi="Arial"/>
      <w:color w:val="FFFFFF" w:themeColor="background1"/>
      <w:sz w:val="28"/>
    </w:rPr>
  </w:style>
  <w:style w:type="paragraph" w:customStyle="1" w:styleId="Statsdesignation">
    <w:name w:val="Stats designation"/>
    <w:basedOn w:val="Publicationdate"/>
    <w:link w:val="StatsdesignationChar"/>
    <w:qFormat/>
    <w:rsid w:val="00937310"/>
    <w:rPr>
      <w:sz w:val="28"/>
    </w:rPr>
  </w:style>
  <w:style w:type="character" w:customStyle="1" w:styleId="PublicationTitleChar">
    <w:name w:val="Publication Title Char"/>
    <w:basedOn w:val="DefaultParagraphFont"/>
    <w:link w:val="PublicationTitle"/>
    <w:rsid w:val="00937310"/>
    <w:rPr>
      <w:rFonts w:ascii="Arial" w:hAnsi="Arial"/>
      <w:b/>
      <w:color w:val="FFFFFF" w:themeColor="background1"/>
      <w:spacing w:val="-20"/>
      <w:sz w:val="56"/>
    </w:rPr>
  </w:style>
  <w:style w:type="character" w:customStyle="1" w:styleId="PublicationdateChar">
    <w:name w:val="Publication date Char"/>
    <w:basedOn w:val="PublicationTitleChar"/>
    <w:link w:val="Publicationdate"/>
    <w:rsid w:val="00937310"/>
    <w:rPr>
      <w:rFonts w:ascii="Arial" w:hAnsi="Arial"/>
      <w:b w:val="0"/>
      <w:color w:val="FFFFFF" w:themeColor="background1"/>
      <w:spacing w:val="-20"/>
      <w:sz w:val="36"/>
    </w:rPr>
  </w:style>
  <w:style w:type="character" w:customStyle="1" w:styleId="StatsdesignationChar">
    <w:name w:val="Stats designation Char"/>
    <w:basedOn w:val="PublicationdateChar"/>
    <w:link w:val="Statsdesignation"/>
    <w:rsid w:val="00937310"/>
    <w:rPr>
      <w:rFonts w:ascii="Arial" w:hAnsi="Arial"/>
      <w:b w:val="0"/>
      <w:color w:val="FFFFFF" w:themeColor="background1"/>
      <w:spacing w:val="-20"/>
      <w:sz w:val="28"/>
    </w:rPr>
  </w:style>
  <w:style w:type="paragraph" w:customStyle="1" w:styleId="ImprintpagetextEditorialuseonly">
    <w:name w:val="*Imprint page text (Editorial use only)"/>
    <w:basedOn w:val="Normal"/>
    <w:qFormat/>
    <w:rsid w:val="00620705"/>
    <w:pPr>
      <w:tabs>
        <w:tab w:val="right" w:pos="8959"/>
      </w:tabs>
      <w:spacing w:line="312" w:lineRule="auto"/>
    </w:pPr>
  </w:style>
  <w:style w:type="character" w:customStyle="1" w:styleId="showPElogoEditorialuseonly">
    <w:name w:val="*show PE logo (Editorial use only)"/>
    <w:basedOn w:val="hidePElogoEditoraluseonly"/>
    <w:uiPriority w:val="1"/>
    <w:qFormat/>
    <w:rsid w:val="00620705"/>
    <w:rPr>
      <w:vanish w:val="0"/>
      <w:position w:val="0"/>
    </w:rPr>
  </w:style>
  <w:style w:type="paragraph" w:customStyle="1" w:styleId="Chartorimageplacement">
    <w:name w:val="Chart or image placement"/>
    <w:basedOn w:val="Normal"/>
    <w:next w:val="Normal"/>
    <w:qFormat/>
    <w:rsid w:val="0018465F"/>
    <w:pPr>
      <w:ind w:left="-851"/>
    </w:pPr>
  </w:style>
  <w:style w:type="paragraph" w:styleId="Revision">
    <w:name w:val="Revision"/>
    <w:hidden/>
    <w:uiPriority w:val="99"/>
    <w:semiHidden/>
    <w:rsid w:val="00C74B9D"/>
    <w:pPr>
      <w:spacing w:after="0" w:line="240" w:lineRule="auto"/>
    </w:pPr>
    <w:rPr>
      <w:rFonts w:ascii="Arial" w:hAnsi="Arial"/>
      <w:sz w:val="24"/>
    </w:rPr>
  </w:style>
  <w:style w:type="character" w:customStyle="1" w:styleId="ImprintpageiconsEditorialuseonly">
    <w:name w:val="*Imprint page icons (Editorial use only)"/>
    <w:basedOn w:val="DefaultParagraphFont"/>
    <w:uiPriority w:val="1"/>
    <w:qFormat/>
    <w:rsid w:val="00620705"/>
    <w:rPr>
      <w:position w:val="-14"/>
    </w:rPr>
  </w:style>
  <w:style w:type="character" w:customStyle="1" w:styleId="ImprintPHSlinkEditorialuseonly">
    <w:name w:val="*Imprint PHS link (Editorial use only)"/>
    <w:basedOn w:val="Hyperlink"/>
    <w:uiPriority w:val="1"/>
    <w:qFormat/>
    <w:rsid w:val="00620705"/>
    <w:rPr>
      <w:b/>
      <w:bCs/>
      <w:color w:val="006EB8"/>
      <w:position w:val="-24"/>
      <w:sz w:val="40"/>
    </w:rPr>
  </w:style>
  <w:style w:type="character" w:customStyle="1" w:styleId="Revisiontextforpublicationreleases">
    <w:name w:val="*Revision text (for publication releases)"/>
    <w:basedOn w:val="Bold"/>
    <w:uiPriority w:val="1"/>
    <w:qFormat/>
    <w:rsid w:val="00620705"/>
    <w:rPr>
      <w:rFonts w:cs="Arial"/>
      <w:b w:val="0"/>
      <w:color w:val="B50000"/>
    </w:rPr>
  </w:style>
  <w:style w:type="paragraph" w:customStyle="1" w:styleId="TemplateversionEditorialuseonly">
    <w:name w:val="*Template version (Editorial use only)"/>
    <w:basedOn w:val="Normal"/>
    <w:qFormat/>
    <w:rsid w:val="00620705"/>
    <w:pPr>
      <w:jc w:val="right"/>
    </w:pPr>
    <w:rPr>
      <w:vanish/>
      <w:color w:val="FFFFFF" w:themeColor="background2"/>
      <w:sz w:val="16"/>
      <w:szCs w:val="16"/>
    </w:rPr>
  </w:style>
  <w:style w:type="paragraph" w:customStyle="1" w:styleId="Abbreviations">
    <w:name w:val="Abbreviations"/>
    <w:basedOn w:val="Normal"/>
    <w:qFormat/>
    <w:rsid w:val="00620705"/>
    <w:pPr>
      <w:tabs>
        <w:tab w:val="left" w:pos="1701"/>
      </w:tabs>
      <w:spacing w:after="120"/>
    </w:pPr>
  </w:style>
  <w:style w:type="paragraph" w:styleId="NormalIndent">
    <w:name w:val="Normal Indent"/>
    <w:basedOn w:val="Normal"/>
    <w:uiPriority w:val="99"/>
    <w:semiHidden/>
    <w:locked/>
    <w:rsid w:val="00620705"/>
    <w:pPr>
      <w:ind w:left="720"/>
    </w:pPr>
  </w:style>
  <w:style w:type="paragraph" w:customStyle="1" w:styleId="StatsDesignationEditoraluseonly">
    <w:name w:val="Stats Designation (Editoral use only)"/>
    <w:basedOn w:val="Normal"/>
    <w:link w:val="StatsDesignationEditoraluseonlyChar"/>
    <w:semiHidden/>
    <w:qFormat/>
    <w:rsid w:val="00620705"/>
    <w:rPr>
      <w:color w:val="FFFFFF" w:themeColor="background1"/>
      <w:sz w:val="28"/>
    </w:rPr>
  </w:style>
  <w:style w:type="character" w:customStyle="1" w:styleId="StatsDesignationEditoraluseonlyChar">
    <w:name w:val="Stats Designation (Editoral use only) Char"/>
    <w:basedOn w:val="DefaultParagraphFont"/>
    <w:link w:val="StatsDesignationEditoraluseonly"/>
    <w:semiHidden/>
    <w:rsid w:val="00620705"/>
    <w:rPr>
      <w:rFonts w:ascii="Arial" w:hAnsi="Arial"/>
      <w:color w:val="FFFFFF" w:themeColor="background1"/>
      <w:sz w:val="28"/>
    </w:rPr>
  </w:style>
  <w:style w:type="paragraph" w:customStyle="1" w:styleId="Tableorchartnote">
    <w:name w:val="Table or chart note"/>
    <w:basedOn w:val="FootnoteText"/>
    <w:qFormat/>
    <w:rsid w:val="00620705"/>
    <w:pPr>
      <w:pBdr>
        <w:bottom w:val="single" w:sz="2" w:space="3" w:color="964091" w:themeColor="accent5"/>
      </w:pBdr>
      <w:tabs>
        <w:tab w:val="clear" w:pos="284"/>
        <w:tab w:val="left" w:pos="454"/>
        <w:tab w:val="left" w:pos="737"/>
      </w:tabs>
      <w:ind w:left="851" w:right="284" w:hanging="567"/>
    </w:pPr>
  </w:style>
  <w:style w:type="paragraph" w:styleId="TOC5">
    <w:name w:val="toc 5"/>
    <w:basedOn w:val="Normal"/>
    <w:next w:val="Normal"/>
    <w:uiPriority w:val="39"/>
    <w:semiHidden/>
    <w:locked/>
    <w:rsid w:val="00620705"/>
    <w:pPr>
      <w:spacing w:after="100"/>
      <w:ind w:left="960"/>
    </w:pPr>
  </w:style>
  <w:style w:type="paragraph" w:styleId="TOC6">
    <w:name w:val="toc 6"/>
    <w:basedOn w:val="Normal"/>
    <w:next w:val="Normal"/>
    <w:uiPriority w:val="39"/>
    <w:semiHidden/>
    <w:locked/>
    <w:rsid w:val="00620705"/>
    <w:pPr>
      <w:spacing w:after="100"/>
      <w:ind w:left="1200"/>
    </w:pPr>
  </w:style>
  <w:style w:type="paragraph" w:styleId="TOC7">
    <w:name w:val="toc 7"/>
    <w:basedOn w:val="Normal"/>
    <w:next w:val="Normal"/>
    <w:uiPriority w:val="39"/>
    <w:semiHidden/>
    <w:locked/>
    <w:rsid w:val="00620705"/>
    <w:pPr>
      <w:spacing w:after="100"/>
      <w:ind w:left="1440"/>
    </w:pPr>
  </w:style>
  <w:style w:type="paragraph" w:styleId="TOC8">
    <w:name w:val="toc 8"/>
    <w:basedOn w:val="Normal"/>
    <w:next w:val="Normal"/>
    <w:uiPriority w:val="39"/>
    <w:semiHidden/>
    <w:locked/>
    <w:rsid w:val="00620705"/>
    <w:pPr>
      <w:spacing w:after="100"/>
      <w:ind w:left="1680"/>
    </w:pPr>
  </w:style>
  <w:style w:type="paragraph" w:styleId="TOC9">
    <w:name w:val="toc 9"/>
    <w:basedOn w:val="Normal"/>
    <w:next w:val="Normal"/>
    <w:uiPriority w:val="39"/>
    <w:semiHidden/>
    <w:locked/>
    <w:rsid w:val="00620705"/>
    <w:pPr>
      <w:spacing w:after="100"/>
      <w:ind w:left="1920"/>
    </w:pPr>
  </w:style>
  <w:style w:type="paragraph" w:styleId="Title">
    <w:name w:val="Title"/>
    <w:basedOn w:val="Normal"/>
    <w:next w:val="Normal"/>
    <w:link w:val="TitleChar"/>
    <w:uiPriority w:val="10"/>
    <w:semiHidden/>
    <w:qFormat/>
    <w:locked/>
    <w:rsid w:val="009E1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E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yperlink" Target="https://code.statisticsauthority.gov.uk/the-cod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hyperlink" Target="https://www.legislation.gov.uk/ukpga/2007/18/contents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phs.otherformats@phs.scot" TargetMode="External"/><Relationship Id="rId20" Type="http://schemas.openxmlformats.org/officeDocument/2006/relationships/hyperlink" Target="http://www.publichealthscotland.scot/ogl" TargetMode="External"/><Relationship Id="rId29" Type="http://schemas.openxmlformats.org/officeDocument/2006/relationships/hyperlink" Target="https://code.statisticsauthority.gov.uk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osr.statisticsauthority.gov.uk/accredited-official-statistics/" TargetMode="External"/><Relationship Id="rId32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28" Type="http://schemas.openxmlformats.org/officeDocument/2006/relationships/hyperlink" Target="https://osr.statisticsauthority.gov.uk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nationalarchives.gov.uk/doc/open-government-licence/" TargetMode="External"/><Relationship Id="rId31" Type="http://schemas.openxmlformats.org/officeDocument/2006/relationships/hyperlink" Target="https://publichealthscotland.scot/our-organisation/about-our-statistics/official-statistic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hyperlink" Target="http://www.publichealthscotland.scot" TargetMode="External"/><Relationship Id="rId27" Type="http://schemas.openxmlformats.org/officeDocument/2006/relationships/hyperlink" Target="mailto:regulation@statistics.gov.uk" TargetMode="External"/><Relationship Id="rId30" Type="http://schemas.openxmlformats.org/officeDocument/2006/relationships/hyperlink" Target="https://code.statisticsauthority.gov.uk/glossary/" TargetMode="Externa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fe02\OneDrive%20-%20NHS%20Scotland\Desktop\hsmr%20templates\accredited-official-statistics-report.dotx" TargetMode="External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A4C53B746E94690A2D2779EA3A212" ma:contentTypeVersion="6" ma:contentTypeDescription="Create a new document." ma:contentTypeScope="" ma:versionID="00d3e3f3bc328837a20c2e22e19c095f">
  <xsd:schema xmlns:xsd="http://www.w3.org/2001/XMLSchema" xmlns:xs="http://www.w3.org/2001/XMLSchema" xmlns:p="http://schemas.microsoft.com/office/2006/metadata/properties" xmlns:ns2="46765bbe-c8f8-420d-9195-86969fce2ee8" xmlns:ns3="d7603273-e2cd-41f3-b8bd-db88c5b2d89a" targetNamespace="http://schemas.microsoft.com/office/2006/metadata/properties" ma:root="true" ma:fieldsID="def79d6b71b14cb5563aeb901c332009" ns2:_="" ns3:_="">
    <xsd:import namespace="46765bbe-c8f8-420d-9195-86969fce2ee8"/>
    <xsd:import namespace="d7603273-e2cd-41f3-b8bd-db88c5b2d8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deofPracticeAre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65bbe-c8f8-420d-9195-86969fce2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deofPracticeArea" ma:index="10" nillable="true" ma:displayName="Code of Practice Area" ma:format="Dropdown" ma:internalName="CodeofPracticeArea">
      <xsd:simpleType>
        <xsd:restriction base="dms:Text">
          <xsd:maxLength value="255"/>
        </xsd:restriction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03273-e2cd-41f3-b8bd-db88c5b2d8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eofPracticeArea xmlns="46765bbe-c8f8-420d-9195-86969fce2ee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18D3F-3AB1-4109-AD02-97DDD4B27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65bbe-c8f8-420d-9195-86969fce2ee8"/>
    <ds:schemaRef ds:uri="d7603273-e2cd-41f3-b8bd-db88c5b2d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  <ds:schemaRef ds:uri="46765bbe-c8f8-420d-9195-86969fce2ee8"/>
  </ds:schemaRefs>
</ds:datastoreItem>
</file>

<file path=customXml/itemProps3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9E116-B3D2-4241-A515-0A0CC5376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accredited-official-statistics-report.dotx</Template>
  <TotalTime>17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Fejiro</dc:creator>
  <cp:keywords/>
  <dc:description>Version 1.0
Nov 2021</dc:description>
  <cp:lastModifiedBy>Paul Ogharanduku</cp:lastModifiedBy>
  <cp:revision>9</cp:revision>
  <cp:lastPrinted>2021-04-16T11:52:00Z</cp:lastPrinted>
  <dcterms:created xsi:type="dcterms:W3CDTF">2024-01-16T15:44:00Z</dcterms:created>
  <dcterms:modified xsi:type="dcterms:W3CDTF">2024-01-17T10:19:00Z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0x0101006FEA4C53B746E94690A2D2779EA3A212</vt:lpwstr>
  </property>
</Properties>
</file>